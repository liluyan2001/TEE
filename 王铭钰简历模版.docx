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1D5A9" w14:textId="44246843" w:rsidR="008F5DAA" w:rsidRDefault="0000000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2FD42A" wp14:editId="25D69647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254000" cy="1069149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4" cy="1069149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99B1686" id="矩形 19" o:spid="_x0000_s1026" style="position:absolute;margin-left:.05pt;margin-top:0;width:20pt;height:841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" fillcolor="#f2f2f2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4704C1" wp14:editId="6653C6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0810" cy="10691495"/>
                <wp:effectExtent l="0" t="0" r="317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98" cy="10691495"/>
                        </a:xfrm>
                        <a:prstGeom prst="rect">
                          <a:avLst/>
                        </a:prstGeom>
                        <a:solidFill>
                          <a:srgbClr val="5DA4A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EE40AB9" id="矩形 26" o:spid="_x0000_s1026" style="position:absolute;margin-left:0;margin-top:0;width:10.3pt;height:84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" fillcolor="#5da4aa" stroked="f" strokeweight="1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</w:p>
    <w:p w14:paraId="3DBEA40A" w14:textId="76E47DB9" w:rsidR="008F5DAA" w:rsidRDefault="00DD65E7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 wp14:anchorId="63B9E76A" wp14:editId="6F7DFA60">
            <wp:simplePos x="0" y="0"/>
            <wp:positionH relativeFrom="column">
              <wp:posOffset>6247765</wp:posOffset>
            </wp:positionH>
            <wp:positionV relativeFrom="paragraph">
              <wp:posOffset>54610</wp:posOffset>
            </wp:positionV>
            <wp:extent cx="896620" cy="1258570"/>
            <wp:effectExtent l="76200" t="76200" r="55880" b="74930"/>
            <wp:wrapNone/>
            <wp:docPr id="1477199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99284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96620" cy="1258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B7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9E739A5" wp14:editId="4F352B42">
                <wp:simplePos x="0" y="0"/>
                <wp:positionH relativeFrom="column">
                  <wp:posOffset>426720</wp:posOffset>
                </wp:positionH>
                <wp:positionV relativeFrom="paragraph">
                  <wp:posOffset>175260</wp:posOffset>
                </wp:positionV>
                <wp:extent cx="1363980" cy="853415"/>
                <wp:effectExtent l="0" t="0" r="0" b="0"/>
                <wp:wrapNone/>
                <wp:docPr id="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8534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875A1D" w14:textId="74179C36" w:rsidR="008F5DAA" w:rsidRPr="002D604D" w:rsidRDefault="002D604D">
                            <w:pPr>
                              <w:pStyle w:val="a3"/>
                              <w:spacing w:before="0" w:beforeAutospacing="0" w:after="0" w:afterAutospacing="0" w:line="800" w:lineRule="exact"/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D604D">
                              <w:rPr>
                                <w:rFonts w:ascii="仿宋" w:eastAsia="仿宋" w:hAnsi="仿宋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35"/>
                                <w:szCs w:val="35"/>
                              </w:rPr>
                              <w:t>王铭钰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E739A5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33.6pt;margin-top:13.8pt;width:107.4pt;height:67.2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" filled="f" stroked="f">
                <v:textbox>
                  <w:txbxContent>
                    <w:p w14:paraId="34875A1D" w14:textId="74179C36" w:rsidR="008F5DAA" w:rsidRPr="002D604D" w:rsidRDefault="002D604D">
                      <w:pPr>
                        <w:pStyle w:val="a3"/>
                        <w:spacing w:before="0" w:beforeAutospacing="0" w:after="0" w:afterAutospacing="0" w:line="800" w:lineRule="exact"/>
                        <w:rPr>
                          <w:rFonts w:ascii="仿宋" w:eastAsia="仿宋" w:hAnsi="仿宋" w:hint="eastAsia"/>
                          <w:b/>
                          <w:bCs/>
                          <w:sz w:val="40"/>
                          <w:szCs w:val="40"/>
                        </w:rPr>
                      </w:pPr>
                      <w:r w:rsidRPr="002D604D">
                        <w:rPr>
                          <w:rFonts w:ascii="仿宋" w:eastAsia="仿宋" w:hAnsi="仿宋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35"/>
                          <w:szCs w:val="35"/>
                        </w:rPr>
                        <w:t>王铭钰</w:t>
                      </w:r>
                    </w:p>
                  </w:txbxContent>
                </v:textbox>
              </v:shape>
            </w:pict>
          </mc:Fallback>
        </mc:AlternateContent>
      </w:r>
    </w:p>
    <w:p w14:paraId="55A7DFD5" w14:textId="763F5673" w:rsidR="008F5DAA" w:rsidRDefault="0000000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B2D75E5" wp14:editId="1946E112">
                <wp:simplePos x="0" y="0"/>
                <wp:positionH relativeFrom="column">
                  <wp:posOffset>479425</wp:posOffset>
                </wp:positionH>
                <wp:positionV relativeFrom="paragraph">
                  <wp:posOffset>76200</wp:posOffset>
                </wp:positionV>
                <wp:extent cx="6681470" cy="1196340"/>
                <wp:effectExtent l="0" t="0" r="5080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1470" cy="11963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65C8801" id="矩形 2" o:spid="_x0000_s1026" style="position:absolute;margin-left:37.75pt;margin-top:6pt;width:526.1pt;height:94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" fillcolor="#f2f2f2" stroked="f" strokeweight="1pt"/>
            </w:pict>
          </mc:Fallback>
        </mc:AlternateContent>
      </w:r>
    </w:p>
    <w:p w14:paraId="2442E42B" w14:textId="77777777" w:rsidR="008F5DAA" w:rsidRDefault="008F5DAA">
      <w:pPr>
        <w:rPr>
          <w:rFonts w:hint="eastAsia"/>
        </w:rPr>
      </w:pPr>
    </w:p>
    <w:p w14:paraId="35380DC7" w14:textId="77777777" w:rsidR="008F5DAA" w:rsidRDefault="0000000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9EFBFC0" wp14:editId="45C953E6">
                <wp:simplePos x="0" y="0"/>
                <wp:positionH relativeFrom="column">
                  <wp:posOffset>427990</wp:posOffset>
                </wp:positionH>
                <wp:positionV relativeFrom="paragraph">
                  <wp:posOffset>68580</wp:posOffset>
                </wp:positionV>
                <wp:extent cx="6604635" cy="754380"/>
                <wp:effectExtent l="0" t="0" r="0" b="0"/>
                <wp:wrapNone/>
                <wp:docPr id="55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754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390BA6" w14:textId="4681D69D" w:rsidR="008F5DAA" w:rsidRDefault="0000000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籍   贯：</w:t>
                            </w:r>
                            <w:r w:rsidR="00A24CEF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山东省 </w:t>
                            </w:r>
                            <w:r w:rsidR="002D604D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烟台</w:t>
                            </w:r>
                            <w:r w:rsidR="00A24CEF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市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出生年月：</w:t>
                            </w:r>
                            <w:r w:rsidR="00A24CEF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="00A24CEF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001</w:t>
                            </w:r>
                            <w:r w:rsidR="00A24CEF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  <w:r w:rsidR="002D604D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06</w:t>
                            </w:r>
                            <w:r w:rsidR="00A24CEF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月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 w:rsidR="00A24CEF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政治面貌：</w:t>
                            </w:r>
                            <w:r w:rsidR="00A24CEF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共青团员</w:t>
                            </w:r>
                          </w:p>
                          <w:p w14:paraId="5A80CEDF" w14:textId="6F9B7D29" w:rsidR="008F5DAA" w:rsidRPr="009566D2" w:rsidRDefault="00000000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Theme="minorEastAsia" w:hint="eastAsia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电   话：</w:t>
                            </w:r>
                            <w:r w:rsidR="00A24CEF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 w:rsidR="002D604D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8053556135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A24CEF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24CEF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   箱：</w:t>
                            </w:r>
                            <w:r w:rsidR="009E3754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13516387197@163.com</w:t>
                            </w:r>
                          </w:p>
                          <w:p w14:paraId="1A8D2C9D" w14:textId="77777777" w:rsidR="008F5DAA" w:rsidRDefault="008F5DAA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4F53038" w14:textId="77777777" w:rsidR="008F5DAA" w:rsidRDefault="008F5DAA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Theme="minorEastAsia" w:hint="eastAsia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EFBFC0" id="文本框 42" o:spid="_x0000_s1027" type="#_x0000_t202" style="position:absolute;left:0;text-align:left;margin-left:33.7pt;margin-top:5.4pt;width:520.05pt;height:59.4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" filled="f" stroked="f">
                <v:textbox>
                  <w:txbxContent>
                    <w:p w14:paraId="4F390BA6" w14:textId="4681D69D" w:rsidR="008F5DAA" w:rsidRDefault="0000000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籍   贯：</w:t>
                      </w:r>
                      <w:r w:rsidR="00A24CEF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山东省 </w:t>
                      </w:r>
                      <w:r w:rsidR="002D604D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烟台</w:t>
                      </w:r>
                      <w:r w:rsidR="00A24CEF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市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</w:rPr>
                        <w:t xml:space="preserve">   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出生年月：</w:t>
                      </w:r>
                      <w:r w:rsidR="00A24CEF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</w:t>
                      </w:r>
                      <w:r w:rsidR="00A24CEF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001</w:t>
                      </w:r>
                      <w:r w:rsidR="00A24CEF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年</w:t>
                      </w:r>
                      <w:r w:rsidR="002D604D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06</w:t>
                      </w:r>
                      <w:r w:rsidR="00A24CEF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月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 w:rsidR="00A24CEF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政治面貌：</w:t>
                      </w:r>
                      <w:r w:rsidR="00A24CEF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共青团员</w:t>
                      </w:r>
                    </w:p>
                    <w:p w14:paraId="5A80CEDF" w14:textId="6F9B7D29" w:rsidR="008F5DAA" w:rsidRPr="009566D2" w:rsidRDefault="00000000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Theme="minorEastAsia" w:hint="eastAsia"/>
                        </w:rPr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电   话：</w:t>
                      </w:r>
                      <w:r w:rsidR="00A24CEF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1</w:t>
                      </w:r>
                      <w:r w:rsidR="002D604D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8053556135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Pr="00A24CEF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A24CEF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邮</w:t>
                      </w:r>
                      <w:proofErr w:type="gramEnd"/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   箱：</w:t>
                      </w:r>
                      <w:r w:rsidR="009E3754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13516387197@163.com</w:t>
                      </w:r>
                    </w:p>
                    <w:p w14:paraId="1A8D2C9D" w14:textId="77777777" w:rsidR="008F5DAA" w:rsidRDefault="008F5DAA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</w:p>
                    <w:p w14:paraId="34F53038" w14:textId="77777777" w:rsidR="008F5DAA" w:rsidRDefault="008F5DAA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Theme="minorEastAsia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75620F" w14:textId="77777777" w:rsidR="008F5DAA" w:rsidRDefault="008F5DAA">
      <w:pPr>
        <w:rPr>
          <w:rFonts w:hint="eastAsia"/>
        </w:rPr>
      </w:pPr>
    </w:p>
    <w:p w14:paraId="2C3FC054" w14:textId="77777777" w:rsidR="008F5DAA" w:rsidRDefault="008F5DAA">
      <w:pPr>
        <w:rPr>
          <w:rFonts w:hint="eastAsia"/>
        </w:rPr>
      </w:pPr>
    </w:p>
    <w:p w14:paraId="24C2190E" w14:textId="77777777" w:rsidR="008F5DAA" w:rsidRDefault="008F5DAA">
      <w:pPr>
        <w:rPr>
          <w:rFonts w:hint="eastAsia"/>
        </w:rPr>
      </w:pPr>
    </w:p>
    <w:p w14:paraId="026F9956" w14:textId="2122CFFE" w:rsidR="00C20815" w:rsidRDefault="00C2081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BFDE32" wp14:editId="7D3F68F3">
                <wp:simplePos x="0" y="0"/>
                <wp:positionH relativeFrom="column">
                  <wp:posOffset>809581</wp:posOffset>
                </wp:positionH>
                <wp:positionV relativeFrom="paragraph">
                  <wp:posOffset>196215</wp:posOffset>
                </wp:positionV>
                <wp:extent cx="1100084" cy="322580"/>
                <wp:effectExtent l="0" t="0" r="0" b="1270"/>
                <wp:wrapNone/>
                <wp:docPr id="368814002" name="矩形 397841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084" cy="3225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3D51E9" w14:textId="1B790695" w:rsidR="008F5DAA" w:rsidRDefault="00C20815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报考信息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4BFDE32" id="矩形 397841630" o:spid="_x0000_s1028" style="position:absolute;left:0;text-align:left;margin-left:63.75pt;margin-top:15.45pt;width:86.6pt;height:25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" filled="f" stroked="f" strokeweight="1pt">
                <v:textbox>
                  <w:txbxContent>
                    <w:p w14:paraId="7F3D51E9" w14:textId="1B790695" w:rsidR="008F5DAA" w:rsidRDefault="00C20815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sz w:val="28"/>
                          <w:szCs w:val="28"/>
                        </w:rPr>
                        <w:t>报考信息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91FFBD" wp14:editId="10B2C69C">
                <wp:simplePos x="0" y="0"/>
                <wp:positionH relativeFrom="column">
                  <wp:posOffset>1952407</wp:posOffset>
                </wp:positionH>
                <wp:positionV relativeFrom="paragraph">
                  <wp:posOffset>196215</wp:posOffset>
                </wp:positionV>
                <wp:extent cx="304383" cy="312375"/>
                <wp:effectExtent l="0" t="0" r="635" b="0"/>
                <wp:wrapNone/>
                <wp:docPr id="178727251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383" cy="31237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D812C1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矩形 45" o:spid="_x0000_s1026" type="#_x0000_t5" style="position:absolute;margin-left:153.75pt;margin-top:15.45pt;width:23.95pt;height:24.6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" fillcolor="window" stroked="f" strokeweight="1pt"/>
            </w:pict>
          </mc:Fallback>
        </mc:AlternateContent>
      </w:r>
    </w:p>
    <w:p w14:paraId="338B6C2F" w14:textId="6F0FD575" w:rsidR="00C20815" w:rsidRDefault="00C2081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7CDE51" wp14:editId="11FA2270">
                <wp:simplePos x="0" y="0"/>
                <wp:positionH relativeFrom="column">
                  <wp:posOffset>438150</wp:posOffset>
                </wp:positionH>
                <wp:positionV relativeFrom="paragraph">
                  <wp:posOffset>17145</wp:posOffset>
                </wp:positionV>
                <wp:extent cx="1658797" cy="312375"/>
                <wp:effectExtent l="0" t="0" r="0" b="0"/>
                <wp:wrapNone/>
                <wp:docPr id="36800691" name="矩形 229544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797" cy="312375"/>
                        </a:xfrm>
                        <a:prstGeom prst="rect">
                          <a:avLst/>
                        </a:prstGeom>
                        <a:solidFill>
                          <a:srgbClr val="5DA4A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4799C50" id="矩形 229544292" o:spid="_x0000_s1026" style="position:absolute;margin-left:34.5pt;margin-top:1.35pt;width:130.6pt;height:2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" fillcolor="#5da4aa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D89D88" wp14:editId="04AA34A8">
                <wp:simplePos x="0" y="0"/>
                <wp:positionH relativeFrom="column">
                  <wp:posOffset>523875</wp:posOffset>
                </wp:positionH>
                <wp:positionV relativeFrom="paragraph">
                  <wp:posOffset>83820</wp:posOffset>
                </wp:positionV>
                <wp:extent cx="192364" cy="128671"/>
                <wp:effectExtent l="0" t="0" r="0" b="5080"/>
                <wp:wrapNone/>
                <wp:docPr id="1723850654" name="mortarboard_2510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92364" cy="128671"/>
                        </a:xfrm>
                        <a:custGeom>
                          <a:avLst/>
                          <a:gdLst>
                            <a:gd name="connsiteX0" fmla="*/ 585129 w 607639"/>
                            <a:gd name="connsiteY0" fmla="*/ 323966 h 406386"/>
                            <a:gd name="connsiteX1" fmla="*/ 607639 w 607639"/>
                            <a:gd name="connsiteY1" fmla="*/ 346460 h 406386"/>
                            <a:gd name="connsiteX2" fmla="*/ 607639 w 607639"/>
                            <a:gd name="connsiteY2" fmla="*/ 383981 h 406386"/>
                            <a:gd name="connsiteX3" fmla="*/ 585129 w 607639"/>
                            <a:gd name="connsiteY3" fmla="*/ 406386 h 406386"/>
                            <a:gd name="connsiteX4" fmla="*/ 562618 w 607639"/>
                            <a:gd name="connsiteY4" fmla="*/ 383981 h 406386"/>
                            <a:gd name="connsiteX5" fmla="*/ 562618 w 607639"/>
                            <a:gd name="connsiteY5" fmla="*/ 346460 h 406386"/>
                            <a:gd name="connsiteX6" fmla="*/ 585129 w 607639"/>
                            <a:gd name="connsiteY6" fmla="*/ 323966 h 406386"/>
                            <a:gd name="connsiteX7" fmla="*/ 140637 w 607639"/>
                            <a:gd name="connsiteY7" fmla="*/ 226585 h 406386"/>
                            <a:gd name="connsiteX8" fmla="*/ 282423 w 607639"/>
                            <a:gd name="connsiteY8" fmla="*/ 273765 h 406386"/>
                            <a:gd name="connsiteX9" fmla="*/ 303785 w 607639"/>
                            <a:gd name="connsiteY9" fmla="*/ 277230 h 406386"/>
                            <a:gd name="connsiteX10" fmla="*/ 325146 w 607639"/>
                            <a:gd name="connsiteY10" fmla="*/ 273765 h 406386"/>
                            <a:gd name="connsiteX11" fmla="*/ 466932 w 607639"/>
                            <a:gd name="connsiteY11" fmla="*/ 226585 h 406386"/>
                            <a:gd name="connsiteX12" fmla="*/ 466932 w 607639"/>
                            <a:gd name="connsiteY12" fmla="*/ 303441 h 406386"/>
                            <a:gd name="connsiteX13" fmla="*/ 451623 w 607639"/>
                            <a:gd name="connsiteY13" fmla="*/ 324676 h 406386"/>
                            <a:gd name="connsiteX14" fmla="*/ 310905 w 607639"/>
                            <a:gd name="connsiteY14" fmla="*/ 371500 h 406386"/>
                            <a:gd name="connsiteX15" fmla="*/ 303785 w 607639"/>
                            <a:gd name="connsiteY15" fmla="*/ 372655 h 406386"/>
                            <a:gd name="connsiteX16" fmla="*/ 296664 w 607639"/>
                            <a:gd name="connsiteY16" fmla="*/ 371500 h 406386"/>
                            <a:gd name="connsiteX17" fmla="*/ 156035 w 607639"/>
                            <a:gd name="connsiteY17" fmla="*/ 324676 h 406386"/>
                            <a:gd name="connsiteX18" fmla="*/ 140637 w 607639"/>
                            <a:gd name="connsiteY18" fmla="*/ 303441 h 406386"/>
                            <a:gd name="connsiteX19" fmla="*/ 303775 w 607639"/>
                            <a:gd name="connsiteY19" fmla="*/ 0 h 406386"/>
                            <a:gd name="connsiteX20" fmla="*/ 310896 w 607639"/>
                            <a:gd name="connsiteY20" fmla="*/ 1155 h 406386"/>
                            <a:gd name="connsiteX21" fmla="*/ 592241 w 607639"/>
                            <a:gd name="connsiteY21" fmla="*/ 94839 h 406386"/>
                            <a:gd name="connsiteX22" fmla="*/ 607639 w 607639"/>
                            <a:gd name="connsiteY22" fmla="*/ 116170 h 406386"/>
                            <a:gd name="connsiteX23" fmla="*/ 607639 w 607639"/>
                            <a:gd name="connsiteY23" fmla="*/ 248696 h 406386"/>
                            <a:gd name="connsiteX24" fmla="*/ 585121 w 607639"/>
                            <a:gd name="connsiteY24" fmla="*/ 271183 h 406386"/>
                            <a:gd name="connsiteX25" fmla="*/ 562603 w 607639"/>
                            <a:gd name="connsiteY25" fmla="*/ 248696 h 406386"/>
                            <a:gd name="connsiteX26" fmla="*/ 562603 w 607639"/>
                            <a:gd name="connsiteY26" fmla="*/ 147280 h 406386"/>
                            <a:gd name="connsiteX27" fmla="*/ 466922 w 607639"/>
                            <a:gd name="connsiteY27" fmla="*/ 179189 h 406386"/>
                            <a:gd name="connsiteX28" fmla="*/ 310896 w 607639"/>
                            <a:gd name="connsiteY28" fmla="*/ 231097 h 406386"/>
                            <a:gd name="connsiteX29" fmla="*/ 303775 w 607639"/>
                            <a:gd name="connsiteY29" fmla="*/ 232252 h 406386"/>
                            <a:gd name="connsiteX30" fmla="*/ 296655 w 607639"/>
                            <a:gd name="connsiteY30" fmla="*/ 231097 h 406386"/>
                            <a:gd name="connsiteX31" fmla="*/ 140629 w 607639"/>
                            <a:gd name="connsiteY31" fmla="*/ 179189 h 406386"/>
                            <a:gd name="connsiteX32" fmla="*/ 15398 w 607639"/>
                            <a:gd name="connsiteY32" fmla="*/ 137414 h 406386"/>
                            <a:gd name="connsiteX33" fmla="*/ 0 w 607639"/>
                            <a:gd name="connsiteY33" fmla="*/ 116170 h 406386"/>
                            <a:gd name="connsiteX34" fmla="*/ 15398 w 607639"/>
                            <a:gd name="connsiteY34" fmla="*/ 94839 h 406386"/>
                            <a:gd name="connsiteX35" fmla="*/ 296655 w 607639"/>
                            <a:gd name="connsiteY35" fmla="*/ 1155 h 406386"/>
                            <a:gd name="connsiteX36" fmla="*/ 303775 w 607639"/>
                            <a:gd name="connsiteY36" fmla="*/ 0 h 4063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607639" h="406386">
                              <a:moveTo>
                                <a:pt x="585129" y="323966"/>
                              </a:moveTo>
                              <a:cubicBezTo>
                                <a:pt x="597496" y="323966"/>
                                <a:pt x="607639" y="334102"/>
                                <a:pt x="607639" y="346460"/>
                              </a:cubicBezTo>
                              <a:lnTo>
                                <a:pt x="607639" y="383981"/>
                              </a:lnTo>
                              <a:cubicBezTo>
                                <a:pt x="607639" y="396339"/>
                                <a:pt x="597496" y="406386"/>
                                <a:pt x="585129" y="406386"/>
                              </a:cubicBezTo>
                              <a:cubicBezTo>
                                <a:pt x="572672" y="406386"/>
                                <a:pt x="562618" y="396339"/>
                                <a:pt x="562618" y="383981"/>
                              </a:cubicBezTo>
                              <a:lnTo>
                                <a:pt x="562618" y="346460"/>
                              </a:lnTo>
                              <a:cubicBezTo>
                                <a:pt x="562618" y="334102"/>
                                <a:pt x="572672" y="323966"/>
                                <a:pt x="585129" y="323966"/>
                              </a:cubicBezTo>
                              <a:close/>
                              <a:moveTo>
                                <a:pt x="140637" y="226585"/>
                              </a:moveTo>
                              <a:lnTo>
                                <a:pt x="282423" y="273765"/>
                              </a:lnTo>
                              <a:cubicBezTo>
                                <a:pt x="289366" y="275986"/>
                                <a:pt x="296575" y="277230"/>
                                <a:pt x="303785" y="277230"/>
                              </a:cubicBezTo>
                              <a:cubicBezTo>
                                <a:pt x="311083" y="277230"/>
                                <a:pt x="318293" y="275986"/>
                                <a:pt x="325146" y="273765"/>
                              </a:cubicBezTo>
                              <a:lnTo>
                                <a:pt x="466932" y="226585"/>
                              </a:lnTo>
                              <a:lnTo>
                                <a:pt x="466932" y="303441"/>
                              </a:lnTo>
                              <a:cubicBezTo>
                                <a:pt x="466932" y="313036"/>
                                <a:pt x="460791" y="321655"/>
                                <a:pt x="451623" y="324676"/>
                              </a:cubicBezTo>
                              <a:lnTo>
                                <a:pt x="310905" y="371500"/>
                              </a:lnTo>
                              <a:cubicBezTo>
                                <a:pt x="308591" y="372300"/>
                                <a:pt x="306188" y="372655"/>
                                <a:pt x="303785" y="372655"/>
                              </a:cubicBezTo>
                              <a:cubicBezTo>
                                <a:pt x="301382" y="372655"/>
                                <a:pt x="298978" y="372300"/>
                                <a:pt x="296664" y="371500"/>
                              </a:cubicBezTo>
                              <a:lnTo>
                                <a:pt x="156035" y="324676"/>
                              </a:lnTo>
                              <a:cubicBezTo>
                                <a:pt x="146868" y="321655"/>
                                <a:pt x="140637" y="313036"/>
                                <a:pt x="140637" y="303441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306178" y="0"/>
                                <a:pt x="308582" y="444"/>
                                <a:pt x="310896" y="1155"/>
                              </a:cubicBezTo>
                              <a:lnTo>
                                <a:pt x="592241" y="94839"/>
                              </a:lnTo>
                              <a:cubicBezTo>
                                <a:pt x="601409" y="97861"/>
                                <a:pt x="607639" y="106482"/>
                                <a:pt x="607639" y="116170"/>
                              </a:cubicBezTo>
                              <a:lnTo>
                                <a:pt x="607639" y="248696"/>
                              </a:lnTo>
                              <a:cubicBezTo>
                                <a:pt x="607639" y="261139"/>
                                <a:pt x="597493" y="271183"/>
                                <a:pt x="585121" y="271183"/>
                              </a:cubicBezTo>
                              <a:cubicBezTo>
                                <a:pt x="572660" y="271183"/>
                                <a:pt x="562603" y="261139"/>
                                <a:pt x="562603" y="248696"/>
                              </a:cubicBezTo>
                              <a:lnTo>
                                <a:pt x="562603" y="147280"/>
                              </a:lnTo>
                              <a:lnTo>
                                <a:pt x="466922" y="179189"/>
                              </a:lnTo>
                              <a:lnTo>
                                <a:pt x="310896" y="231097"/>
                              </a:lnTo>
                              <a:cubicBezTo>
                                <a:pt x="308582" y="231897"/>
                                <a:pt x="306178" y="232252"/>
                                <a:pt x="303775" y="232252"/>
                              </a:cubicBezTo>
                              <a:cubicBezTo>
                                <a:pt x="301372" y="232252"/>
                                <a:pt x="298969" y="231897"/>
                                <a:pt x="296655" y="231097"/>
                              </a:cubicBezTo>
                              <a:lnTo>
                                <a:pt x="140629" y="179189"/>
                              </a:lnTo>
                              <a:lnTo>
                                <a:pt x="15398" y="137414"/>
                              </a:lnTo>
                              <a:cubicBezTo>
                                <a:pt x="6231" y="134392"/>
                                <a:pt x="0" y="125770"/>
                                <a:pt x="0" y="116170"/>
                              </a:cubicBezTo>
                              <a:cubicBezTo>
                                <a:pt x="0" y="106482"/>
                                <a:pt x="6231" y="97861"/>
                                <a:pt x="15398" y="94839"/>
                              </a:cubicBezTo>
                              <a:lnTo>
                                <a:pt x="296655" y="1155"/>
                              </a:lnTo>
                              <a:cubicBezTo>
                                <a:pt x="298969" y="444"/>
                                <a:pt x="301372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DD9A7" w14:textId="77777777" w:rsidR="008F5DAA" w:rsidRDefault="008F5D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89D88" id="mortarboard_251050" o:spid="_x0000_s1029" style="position:absolute;left:0;text-align:left;margin-left:41.25pt;margin-top:6.6pt;width:15.15pt;height:1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4063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" adj="-11796480,,5400" path="m585129,323966v12367,,22510,10136,22510,22494l607639,383981v,12358,-10143,22405,-22510,22405c572672,406386,562618,396339,562618,383981r,-37521c562618,334102,572672,323966,585129,323966xm140637,226585r141786,47180c289366,275986,296575,277230,303785,277230v7298,,14508,-1244,21361,-3465l466932,226585r,76856c466932,313036,460791,321655,451623,324676l310905,371500v-2314,800,-4717,1155,-7120,1155c301382,372655,298978,372300,296664,371500l156035,324676v-9167,-3021,-15398,-11640,-15398,-21235l140637,226585xm303775,v2403,,4807,444,7121,1155l592241,94839v9168,3022,15398,11643,15398,21331l607639,248696v,12443,-10146,22487,-22518,22487c572660,271183,562603,261139,562603,248696r,-101416l466922,179189,310896,231097v-2314,800,-4718,1155,-7121,1155c301372,232252,298969,231897,296655,231097l140629,179189,15398,137414c6231,134392,,125770,,116170,,106482,6231,97861,15398,94839l296655,1155c298969,444,301372,,303775,xe" stroked="f">
                <v:stroke joinstyle="miter"/>
                <v:formulas/>
                <v:path arrowok="t" o:connecttype="custom" o:connectlocs="185238,102575;192364,109697;192364,121577;185238,128671;178111,121577;178111,109697;185238,102575;44522,71742;89408,86680;96171,87777;102933,86680;147820,71742;147820,96076;142973,102800;98425,117625;96171,117991;93917,117625;49397,102800;44522,96076;96168,0;98422,366;187489,30028;192364,36782;192364,78743;185235,85863;178107,78743;178107,46632;147816,56735;98422,73171;96168,73536;93914,73171;44520,56735;4875,43508;0,36782;4875,30028;93914,366;96168,0" o:connectangles="0,0,0,0,0,0,0,0,0,0,0,0,0,0,0,0,0,0,0,0,0,0,0,0,0,0,0,0,0,0,0,0,0,0,0,0,0" textboxrect="0,0,607639,406386"/>
                <o:lock v:ext="edit" aspectratio="t"/>
                <v:textbox>
                  <w:txbxContent>
                    <w:p w14:paraId="328DD9A7" w14:textId="77777777" w:rsidR="008F5DAA" w:rsidRDefault="008F5DAA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AA9156" wp14:editId="3579FD47">
                <wp:simplePos x="0" y="0"/>
                <wp:positionH relativeFrom="column">
                  <wp:posOffset>2009548</wp:posOffset>
                </wp:positionH>
                <wp:positionV relativeFrom="paragraph">
                  <wp:posOffset>36195</wp:posOffset>
                </wp:positionV>
                <wp:extent cx="181323" cy="186084"/>
                <wp:effectExtent l="0" t="0" r="9525" b="4445"/>
                <wp:wrapNone/>
                <wp:docPr id="1977313762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1323" cy="186084"/>
                        </a:xfrm>
                        <a:prstGeom prst="triangl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21D09FD" id="矩形 45" o:spid="_x0000_s1026" type="#_x0000_t5" style="position:absolute;margin-left:158.25pt;margin-top:2.85pt;width:14.3pt;height:14.6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" fillcolor="#d9d9d9" stroked="f" strokeweight="1pt"/>
            </w:pict>
          </mc:Fallback>
        </mc:AlternateContent>
      </w:r>
    </w:p>
    <w:p w14:paraId="5F3950E7" w14:textId="0169480B" w:rsidR="00C20815" w:rsidRDefault="00C2081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FD91CE" wp14:editId="4407E094">
                <wp:simplePos x="0" y="0"/>
                <wp:positionH relativeFrom="column">
                  <wp:posOffset>447675</wp:posOffset>
                </wp:positionH>
                <wp:positionV relativeFrom="paragraph">
                  <wp:posOffset>123825</wp:posOffset>
                </wp:positionV>
                <wp:extent cx="6674994" cy="0"/>
                <wp:effectExtent l="0" t="19050" r="31115" b="19050"/>
                <wp:wrapNone/>
                <wp:docPr id="1332194541" name="直接连接符 871064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994" cy="0"/>
                        </a:xfrm>
                        <a:prstGeom prst="line">
                          <a:avLst/>
                        </a:prstGeom>
                        <a:solidFill>
                          <a:srgbClr val="5DA4AA"/>
                        </a:solidFill>
                        <a:ln w="38100" cap="flat" cmpd="sng" algn="ctr">
                          <a:solidFill>
                            <a:srgbClr val="5DA4A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7F48B" id="直接连接符 87106410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9.75pt" to="560.8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" filled="t" fillcolor="#5da4aa" strokecolor="#5da4aa" strokeweight="3pt">
                <v:stroke joinstyle="miter"/>
              </v:line>
            </w:pict>
          </mc:Fallback>
        </mc:AlternateContent>
      </w:r>
    </w:p>
    <w:p w14:paraId="73882D94" w14:textId="6D2B3401" w:rsidR="00C20815" w:rsidRPr="00322F47" w:rsidRDefault="00C20815" w:rsidP="00C20815">
      <w:pPr>
        <w:tabs>
          <w:tab w:val="left" w:pos="1293"/>
        </w:tabs>
        <w:spacing w:line="540" w:lineRule="atLeast"/>
        <w:ind w:firstLineChars="1200" w:firstLine="2520"/>
        <w:jc w:val="left"/>
        <w:rPr>
          <w:rFonts w:hAnsi="等线" w:hint="eastAsia"/>
          <w:b/>
          <w:bCs/>
          <w:color w:val="920000"/>
          <w:kern w:val="24"/>
          <w:sz w:val="24"/>
          <w:szCs w:val="24"/>
        </w:rPr>
      </w:pPr>
      <w:r>
        <w:rPr>
          <w:rFonts w:hint="eastAsia"/>
        </w:rPr>
        <w:tab/>
      </w:r>
      <w:r w:rsidRPr="00322F47">
        <w:rPr>
          <w:rFonts w:hAnsi="等线" w:hint="eastAsia"/>
          <w:b/>
          <w:bCs/>
          <w:color w:val="920000"/>
          <w:kern w:val="24"/>
          <w:sz w:val="24"/>
          <w:szCs w:val="24"/>
        </w:rPr>
        <w:t>报考院校：暨南大学</w:t>
      </w:r>
      <w:r w:rsidRPr="00C20815">
        <w:rPr>
          <w:rFonts w:hAnsi="等线" w:hint="eastAsia"/>
          <w:b/>
          <w:bCs/>
          <w:kern w:val="24"/>
          <w:sz w:val="24"/>
          <w:szCs w:val="24"/>
        </w:rPr>
        <w:t>(这个应该没必要</w:t>
      </w:r>
      <w:proofErr w:type="gramStart"/>
      <w:r w:rsidRPr="00C20815">
        <w:rPr>
          <w:rFonts w:hAnsi="等线" w:hint="eastAsia"/>
          <w:b/>
          <w:bCs/>
          <w:kern w:val="24"/>
          <w:sz w:val="24"/>
          <w:szCs w:val="24"/>
        </w:rPr>
        <w:t>写叭)</w:t>
      </w:r>
      <w:proofErr w:type="gramEnd"/>
      <w:r w:rsidRPr="00C20815">
        <w:rPr>
          <w:rFonts w:hAnsi="等线" w:hint="eastAsia"/>
          <w:b/>
          <w:bCs/>
          <w:kern w:val="24"/>
          <w:sz w:val="24"/>
          <w:szCs w:val="24"/>
        </w:rPr>
        <w:t xml:space="preserve">  </w:t>
      </w:r>
      <w:r w:rsidRPr="00322F47">
        <w:rPr>
          <w:rFonts w:hAnsi="等线" w:hint="eastAsia"/>
          <w:b/>
          <w:bCs/>
          <w:color w:val="920000"/>
          <w:kern w:val="24"/>
          <w:sz w:val="24"/>
          <w:szCs w:val="24"/>
        </w:rPr>
        <w:t xml:space="preserve">    报考专业：微生物与生化药学</w:t>
      </w:r>
    </w:p>
    <w:p w14:paraId="13F3FF9A" w14:textId="0CFE5215" w:rsidR="00C20815" w:rsidRDefault="00C20815" w:rsidP="00C20815">
      <w:pPr>
        <w:tabs>
          <w:tab w:val="left" w:pos="1815"/>
        </w:tabs>
        <w:rPr>
          <w:rFonts w:hint="eastAsia"/>
        </w:rPr>
      </w:pPr>
    </w:p>
    <w:tbl>
      <w:tblPr>
        <w:tblStyle w:val="a9"/>
        <w:tblW w:w="4349" w:type="pct"/>
        <w:jc w:val="center"/>
        <w:tblLook w:val="04A0" w:firstRow="1" w:lastRow="0" w:firstColumn="1" w:lastColumn="0" w:noHBand="0" w:noVBand="1"/>
      </w:tblPr>
      <w:tblGrid>
        <w:gridCol w:w="1944"/>
        <w:gridCol w:w="1867"/>
        <w:gridCol w:w="1517"/>
        <w:gridCol w:w="1985"/>
        <w:gridCol w:w="1517"/>
        <w:gridCol w:w="1517"/>
      </w:tblGrid>
      <w:tr w:rsidR="00C20815" w14:paraId="3F140EEE" w14:textId="77777777" w:rsidTr="009273A4">
        <w:trPr>
          <w:cantSplit/>
          <w:trHeight w:val="454"/>
          <w:jc w:val="center"/>
        </w:trPr>
        <w:tc>
          <w:tcPr>
            <w:tcW w:w="833" w:type="pct"/>
            <w:vMerge w:val="restart"/>
            <w:shd w:val="clear" w:color="auto" w:fill="920000"/>
            <w:vAlign w:val="center"/>
          </w:tcPr>
          <w:p w14:paraId="12A17AFC" w14:textId="77777777" w:rsidR="00C20815" w:rsidRPr="00322F47" w:rsidRDefault="00C20815" w:rsidP="009273A4">
            <w:pPr>
              <w:tabs>
                <w:tab w:val="left" w:pos="1293"/>
              </w:tabs>
              <w:spacing w:line="540" w:lineRule="atLeast"/>
              <w:jc w:val="center"/>
              <w:rPr>
                <w:rFonts w:hAnsi="等线" w:hint="eastAsia"/>
                <w:color w:val="262626" w:themeColor="text1" w:themeTint="D9"/>
                <w:kern w:val="24"/>
                <w:sz w:val="22"/>
              </w:rPr>
            </w:pPr>
            <w:r w:rsidRPr="00322F47">
              <w:rPr>
                <w:rFonts w:hAnsi="等线" w:hint="eastAsia"/>
                <w:color w:val="FFFFFF" w:themeColor="background1"/>
                <w:kern w:val="24"/>
                <w:sz w:val="22"/>
              </w:rPr>
              <w:t>初试成绩</w:t>
            </w:r>
          </w:p>
        </w:tc>
        <w:tc>
          <w:tcPr>
            <w:tcW w:w="800" w:type="pct"/>
            <w:shd w:val="clear" w:color="auto" w:fill="920000"/>
            <w:vAlign w:val="center"/>
          </w:tcPr>
          <w:p w14:paraId="57F7C653" w14:textId="77777777" w:rsidR="00C20815" w:rsidRPr="00322F47" w:rsidRDefault="00C20815" w:rsidP="009273A4">
            <w:pPr>
              <w:tabs>
                <w:tab w:val="left" w:pos="1293"/>
              </w:tabs>
              <w:spacing w:line="540" w:lineRule="atLeast"/>
              <w:jc w:val="center"/>
              <w:rPr>
                <w:rFonts w:hAnsi="等线" w:hint="eastAsia"/>
                <w:color w:val="FFFFFF" w:themeColor="background1"/>
                <w:kern w:val="24"/>
                <w:sz w:val="22"/>
              </w:rPr>
            </w:pPr>
            <w:r w:rsidRPr="00322F47">
              <w:rPr>
                <w:rFonts w:hAnsi="等线" w:hint="eastAsia"/>
                <w:color w:val="FFFFFF" w:themeColor="background1"/>
                <w:kern w:val="24"/>
                <w:sz w:val="22"/>
              </w:rPr>
              <w:t>政治</w:t>
            </w:r>
          </w:p>
        </w:tc>
        <w:tc>
          <w:tcPr>
            <w:tcW w:w="650" w:type="pct"/>
            <w:shd w:val="clear" w:color="auto" w:fill="920000"/>
            <w:vAlign w:val="center"/>
          </w:tcPr>
          <w:p w14:paraId="57804182" w14:textId="77777777" w:rsidR="00C20815" w:rsidRPr="00322F47" w:rsidRDefault="00C20815" w:rsidP="009273A4">
            <w:pPr>
              <w:tabs>
                <w:tab w:val="left" w:pos="1293"/>
              </w:tabs>
              <w:spacing w:line="540" w:lineRule="atLeast"/>
              <w:jc w:val="center"/>
              <w:rPr>
                <w:rFonts w:hAnsi="等线" w:hint="eastAsia"/>
                <w:color w:val="FFFFFF" w:themeColor="background1"/>
                <w:kern w:val="24"/>
                <w:sz w:val="22"/>
              </w:rPr>
            </w:pPr>
            <w:r w:rsidRPr="00322F47">
              <w:rPr>
                <w:rFonts w:hAnsi="等线" w:hint="eastAsia"/>
                <w:color w:val="FFFFFF" w:themeColor="background1"/>
                <w:kern w:val="24"/>
                <w:sz w:val="22"/>
              </w:rPr>
              <w:t>英语</w:t>
            </w:r>
          </w:p>
        </w:tc>
        <w:tc>
          <w:tcPr>
            <w:tcW w:w="850" w:type="pct"/>
            <w:shd w:val="clear" w:color="auto" w:fill="920000"/>
            <w:vAlign w:val="center"/>
          </w:tcPr>
          <w:p w14:paraId="6E5DEC85" w14:textId="77777777" w:rsidR="00C20815" w:rsidRPr="00322F47" w:rsidRDefault="00C20815" w:rsidP="009273A4">
            <w:pPr>
              <w:tabs>
                <w:tab w:val="left" w:pos="1293"/>
              </w:tabs>
              <w:spacing w:line="540" w:lineRule="atLeast"/>
              <w:jc w:val="center"/>
              <w:rPr>
                <w:rFonts w:hAnsi="等线" w:hint="eastAsia"/>
                <w:color w:val="FFFFFF" w:themeColor="background1"/>
                <w:kern w:val="24"/>
                <w:sz w:val="22"/>
              </w:rPr>
            </w:pPr>
            <w:r w:rsidRPr="00322F47">
              <w:rPr>
                <w:rFonts w:hAnsi="等线" w:hint="eastAsia"/>
                <w:color w:val="FFFFFF" w:themeColor="background1"/>
                <w:kern w:val="24"/>
                <w:sz w:val="22"/>
              </w:rPr>
              <w:t>733药学基础综合</w:t>
            </w:r>
          </w:p>
        </w:tc>
        <w:tc>
          <w:tcPr>
            <w:tcW w:w="650" w:type="pct"/>
            <w:shd w:val="clear" w:color="auto" w:fill="920000"/>
            <w:vAlign w:val="center"/>
          </w:tcPr>
          <w:p w14:paraId="2447916B" w14:textId="77777777" w:rsidR="00C20815" w:rsidRPr="00322F47" w:rsidRDefault="00C20815" w:rsidP="009273A4">
            <w:pPr>
              <w:tabs>
                <w:tab w:val="left" w:pos="1293"/>
              </w:tabs>
              <w:spacing w:line="540" w:lineRule="atLeast"/>
              <w:jc w:val="center"/>
              <w:rPr>
                <w:rFonts w:hAnsi="等线" w:hint="eastAsia"/>
                <w:color w:val="FFFFFF" w:themeColor="background1"/>
                <w:kern w:val="24"/>
                <w:sz w:val="22"/>
              </w:rPr>
            </w:pPr>
            <w:r w:rsidRPr="00322F47">
              <w:rPr>
                <w:rFonts w:hAnsi="等线" w:hint="eastAsia"/>
                <w:color w:val="FFFFFF" w:themeColor="background1"/>
                <w:kern w:val="24"/>
                <w:sz w:val="22"/>
              </w:rPr>
              <w:t>总分</w:t>
            </w:r>
          </w:p>
        </w:tc>
        <w:tc>
          <w:tcPr>
            <w:tcW w:w="650" w:type="pct"/>
            <w:shd w:val="clear" w:color="auto" w:fill="920000"/>
            <w:vAlign w:val="center"/>
          </w:tcPr>
          <w:p w14:paraId="68A28D4F" w14:textId="77777777" w:rsidR="00C20815" w:rsidRPr="00322F47" w:rsidRDefault="00C20815" w:rsidP="009273A4">
            <w:pPr>
              <w:tabs>
                <w:tab w:val="left" w:pos="1293"/>
              </w:tabs>
              <w:spacing w:line="540" w:lineRule="atLeast"/>
              <w:jc w:val="center"/>
              <w:rPr>
                <w:rFonts w:hAnsi="等线" w:hint="eastAsia"/>
                <w:color w:val="FFFFFF" w:themeColor="background1"/>
                <w:kern w:val="24"/>
                <w:sz w:val="22"/>
              </w:rPr>
            </w:pPr>
            <w:r w:rsidRPr="00322F47">
              <w:rPr>
                <w:rFonts w:hAnsi="等线" w:hint="eastAsia"/>
                <w:color w:val="FFFFFF" w:themeColor="background1"/>
                <w:kern w:val="24"/>
                <w:sz w:val="22"/>
              </w:rPr>
              <w:t>排名</w:t>
            </w:r>
          </w:p>
        </w:tc>
      </w:tr>
      <w:tr w:rsidR="00C20815" w14:paraId="60F3A4B9" w14:textId="77777777" w:rsidTr="009273A4">
        <w:trPr>
          <w:cantSplit/>
          <w:trHeight w:val="454"/>
          <w:jc w:val="center"/>
        </w:trPr>
        <w:tc>
          <w:tcPr>
            <w:tcW w:w="833" w:type="pct"/>
            <w:vMerge/>
            <w:shd w:val="clear" w:color="auto" w:fill="920000"/>
            <w:vAlign w:val="center"/>
          </w:tcPr>
          <w:p w14:paraId="7F8D8444" w14:textId="77777777" w:rsidR="00C20815" w:rsidRPr="00322F47" w:rsidRDefault="00C20815" w:rsidP="009273A4">
            <w:pPr>
              <w:tabs>
                <w:tab w:val="left" w:pos="1293"/>
              </w:tabs>
              <w:spacing w:line="540" w:lineRule="atLeast"/>
              <w:jc w:val="center"/>
              <w:rPr>
                <w:rFonts w:hAnsi="等线" w:hint="eastAsia"/>
                <w:color w:val="262626" w:themeColor="text1" w:themeTint="D9"/>
                <w:kern w:val="24"/>
                <w:sz w:val="22"/>
              </w:rPr>
            </w:pPr>
          </w:p>
        </w:tc>
        <w:tc>
          <w:tcPr>
            <w:tcW w:w="800" w:type="pct"/>
            <w:shd w:val="clear" w:color="auto" w:fill="F2F2F2" w:themeFill="background1" w:themeFillShade="F2"/>
            <w:vAlign w:val="center"/>
          </w:tcPr>
          <w:p w14:paraId="731833AA" w14:textId="77777777" w:rsidR="00C20815" w:rsidRPr="00322F47" w:rsidRDefault="00C20815" w:rsidP="009273A4">
            <w:pPr>
              <w:tabs>
                <w:tab w:val="left" w:pos="1293"/>
              </w:tabs>
              <w:spacing w:line="540" w:lineRule="atLeast"/>
              <w:jc w:val="center"/>
              <w:rPr>
                <w:rFonts w:hAnsi="等线" w:hint="eastAsia"/>
                <w:color w:val="262626" w:themeColor="text1" w:themeTint="D9"/>
                <w:kern w:val="24"/>
                <w:sz w:val="22"/>
              </w:rPr>
            </w:pPr>
            <w:r w:rsidRPr="00322F47">
              <w:rPr>
                <w:rFonts w:hAnsi="等线" w:hint="eastAsia"/>
                <w:color w:val="262626" w:themeColor="text1" w:themeTint="D9"/>
                <w:kern w:val="24"/>
                <w:sz w:val="22"/>
              </w:rPr>
              <w:t>80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0282F07B" w14:textId="77777777" w:rsidR="00C20815" w:rsidRPr="00322F47" w:rsidRDefault="00C20815" w:rsidP="009273A4">
            <w:pPr>
              <w:tabs>
                <w:tab w:val="left" w:pos="1293"/>
              </w:tabs>
              <w:spacing w:line="540" w:lineRule="atLeast"/>
              <w:jc w:val="center"/>
              <w:rPr>
                <w:rFonts w:hAnsi="等线" w:hint="eastAsia"/>
                <w:color w:val="262626" w:themeColor="text1" w:themeTint="D9"/>
                <w:kern w:val="24"/>
                <w:sz w:val="22"/>
              </w:rPr>
            </w:pPr>
            <w:r w:rsidRPr="00322F47">
              <w:rPr>
                <w:rFonts w:hAnsi="等线" w:hint="eastAsia"/>
                <w:color w:val="262626" w:themeColor="text1" w:themeTint="D9"/>
                <w:kern w:val="24"/>
                <w:sz w:val="22"/>
              </w:rPr>
              <w:t>61</w:t>
            </w:r>
          </w:p>
        </w:tc>
        <w:tc>
          <w:tcPr>
            <w:tcW w:w="850" w:type="pct"/>
            <w:shd w:val="clear" w:color="auto" w:fill="F2F2F2" w:themeFill="background1" w:themeFillShade="F2"/>
            <w:vAlign w:val="center"/>
          </w:tcPr>
          <w:p w14:paraId="74504B90" w14:textId="77777777" w:rsidR="00C20815" w:rsidRPr="00322F47" w:rsidRDefault="00C20815" w:rsidP="009273A4">
            <w:pPr>
              <w:tabs>
                <w:tab w:val="left" w:pos="1293"/>
              </w:tabs>
              <w:spacing w:line="540" w:lineRule="atLeast"/>
              <w:jc w:val="center"/>
              <w:rPr>
                <w:rFonts w:hAnsi="等线" w:hint="eastAsia"/>
                <w:color w:val="262626" w:themeColor="text1" w:themeTint="D9"/>
                <w:kern w:val="24"/>
                <w:sz w:val="22"/>
              </w:rPr>
            </w:pPr>
            <w:r w:rsidRPr="00322F47">
              <w:rPr>
                <w:rFonts w:hAnsi="等线" w:hint="eastAsia"/>
                <w:color w:val="262626" w:themeColor="text1" w:themeTint="D9"/>
                <w:kern w:val="24"/>
                <w:sz w:val="22"/>
              </w:rPr>
              <w:t>226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476FCBF3" w14:textId="77777777" w:rsidR="00C20815" w:rsidRPr="00322F47" w:rsidRDefault="00C20815" w:rsidP="009273A4">
            <w:pPr>
              <w:tabs>
                <w:tab w:val="left" w:pos="1293"/>
              </w:tabs>
              <w:spacing w:line="540" w:lineRule="atLeast"/>
              <w:jc w:val="center"/>
              <w:rPr>
                <w:rFonts w:hAnsi="等线" w:hint="eastAsia"/>
                <w:color w:val="262626" w:themeColor="text1" w:themeTint="D9"/>
                <w:kern w:val="24"/>
                <w:sz w:val="22"/>
              </w:rPr>
            </w:pPr>
            <w:r w:rsidRPr="00322F47">
              <w:rPr>
                <w:rFonts w:hAnsi="等线" w:hint="eastAsia"/>
                <w:color w:val="262626" w:themeColor="text1" w:themeTint="D9"/>
                <w:kern w:val="24"/>
                <w:sz w:val="22"/>
              </w:rPr>
              <w:t>367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26F004C4" w14:textId="77777777" w:rsidR="00C20815" w:rsidRPr="00322F47" w:rsidRDefault="00C20815" w:rsidP="009273A4">
            <w:pPr>
              <w:tabs>
                <w:tab w:val="left" w:pos="1293"/>
              </w:tabs>
              <w:spacing w:line="540" w:lineRule="atLeast"/>
              <w:jc w:val="center"/>
              <w:rPr>
                <w:rFonts w:hAnsi="等线" w:hint="eastAsia"/>
                <w:color w:val="262626" w:themeColor="text1" w:themeTint="D9"/>
                <w:kern w:val="24"/>
                <w:sz w:val="22"/>
              </w:rPr>
            </w:pPr>
            <w:r w:rsidRPr="00322F47">
              <w:rPr>
                <w:rFonts w:hAnsi="等线" w:hint="eastAsia"/>
                <w:color w:val="262626" w:themeColor="text1" w:themeTint="D9"/>
                <w:kern w:val="24"/>
                <w:sz w:val="22"/>
              </w:rPr>
              <w:t>3</w:t>
            </w:r>
          </w:p>
        </w:tc>
      </w:tr>
    </w:tbl>
    <w:p w14:paraId="4547ECF3" w14:textId="48C449B9" w:rsidR="008F5DAA" w:rsidRDefault="00C2081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BCEB0A" wp14:editId="36E7FC2A">
                <wp:simplePos x="0" y="0"/>
                <wp:positionH relativeFrom="column">
                  <wp:posOffset>838156</wp:posOffset>
                </wp:positionH>
                <wp:positionV relativeFrom="paragraph">
                  <wp:posOffset>200025</wp:posOffset>
                </wp:positionV>
                <wp:extent cx="1100084" cy="322580"/>
                <wp:effectExtent l="0" t="0" r="0" b="1270"/>
                <wp:wrapNone/>
                <wp:docPr id="1738869929" name="矩形 855926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084" cy="3225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87E038" w14:textId="77777777" w:rsidR="00C20815" w:rsidRDefault="00C20815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5BCEB0A" id="矩形 855926127" o:spid="_x0000_s1030" style="position:absolute;left:0;text-align:left;margin-left:66pt;margin-top:15.75pt;width:86.6pt;height:2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" filled="f" stroked="f" strokeweight="1pt">
                <v:textbox>
                  <w:txbxContent>
                    <w:p w14:paraId="7587E038" w14:textId="77777777" w:rsidR="00C20815" w:rsidRDefault="00C20815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4D0DA2" wp14:editId="43F60A81">
                <wp:simplePos x="0" y="0"/>
                <wp:positionH relativeFrom="column">
                  <wp:posOffset>1980982</wp:posOffset>
                </wp:positionH>
                <wp:positionV relativeFrom="paragraph">
                  <wp:posOffset>200025</wp:posOffset>
                </wp:positionV>
                <wp:extent cx="304383" cy="312375"/>
                <wp:effectExtent l="0" t="0" r="635" b="0"/>
                <wp:wrapNone/>
                <wp:docPr id="1538182540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383" cy="31237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5362180" id="矩形 45" o:spid="_x0000_s1026" type="#_x0000_t5" style="position:absolute;margin-left:156pt;margin-top:15.75pt;width:23.95pt;height:24.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" fillcolor="window" stroked="f" strokeweight="1pt"/>
            </w:pict>
          </mc:Fallback>
        </mc:AlternateContent>
      </w:r>
    </w:p>
    <w:p w14:paraId="735A0F53" w14:textId="6B58999F" w:rsidR="008F5DAA" w:rsidRDefault="00C2081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57EFA0" wp14:editId="33A1097F">
                <wp:simplePos x="0" y="0"/>
                <wp:positionH relativeFrom="column">
                  <wp:posOffset>552450</wp:posOffset>
                </wp:positionH>
                <wp:positionV relativeFrom="paragraph">
                  <wp:posOffset>87630</wp:posOffset>
                </wp:positionV>
                <wp:extent cx="192364" cy="128671"/>
                <wp:effectExtent l="0" t="0" r="0" b="5080"/>
                <wp:wrapNone/>
                <wp:docPr id="459073647" name="mortarboard_2510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92364" cy="128671"/>
                        </a:xfrm>
                        <a:custGeom>
                          <a:avLst/>
                          <a:gdLst>
                            <a:gd name="connsiteX0" fmla="*/ 585129 w 607639"/>
                            <a:gd name="connsiteY0" fmla="*/ 323966 h 406386"/>
                            <a:gd name="connsiteX1" fmla="*/ 607639 w 607639"/>
                            <a:gd name="connsiteY1" fmla="*/ 346460 h 406386"/>
                            <a:gd name="connsiteX2" fmla="*/ 607639 w 607639"/>
                            <a:gd name="connsiteY2" fmla="*/ 383981 h 406386"/>
                            <a:gd name="connsiteX3" fmla="*/ 585129 w 607639"/>
                            <a:gd name="connsiteY3" fmla="*/ 406386 h 406386"/>
                            <a:gd name="connsiteX4" fmla="*/ 562618 w 607639"/>
                            <a:gd name="connsiteY4" fmla="*/ 383981 h 406386"/>
                            <a:gd name="connsiteX5" fmla="*/ 562618 w 607639"/>
                            <a:gd name="connsiteY5" fmla="*/ 346460 h 406386"/>
                            <a:gd name="connsiteX6" fmla="*/ 585129 w 607639"/>
                            <a:gd name="connsiteY6" fmla="*/ 323966 h 406386"/>
                            <a:gd name="connsiteX7" fmla="*/ 140637 w 607639"/>
                            <a:gd name="connsiteY7" fmla="*/ 226585 h 406386"/>
                            <a:gd name="connsiteX8" fmla="*/ 282423 w 607639"/>
                            <a:gd name="connsiteY8" fmla="*/ 273765 h 406386"/>
                            <a:gd name="connsiteX9" fmla="*/ 303785 w 607639"/>
                            <a:gd name="connsiteY9" fmla="*/ 277230 h 406386"/>
                            <a:gd name="connsiteX10" fmla="*/ 325146 w 607639"/>
                            <a:gd name="connsiteY10" fmla="*/ 273765 h 406386"/>
                            <a:gd name="connsiteX11" fmla="*/ 466932 w 607639"/>
                            <a:gd name="connsiteY11" fmla="*/ 226585 h 406386"/>
                            <a:gd name="connsiteX12" fmla="*/ 466932 w 607639"/>
                            <a:gd name="connsiteY12" fmla="*/ 303441 h 406386"/>
                            <a:gd name="connsiteX13" fmla="*/ 451623 w 607639"/>
                            <a:gd name="connsiteY13" fmla="*/ 324676 h 406386"/>
                            <a:gd name="connsiteX14" fmla="*/ 310905 w 607639"/>
                            <a:gd name="connsiteY14" fmla="*/ 371500 h 406386"/>
                            <a:gd name="connsiteX15" fmla="*/ 303785 w 607639"/>
                            <a:gd name="connsiteY15" fmla="*/ 372655 h 406386"/>
                            <a:gd name="connsiteX16" fmla="*/ 296664 w 607639"/>
                            <a:gd name="connsiteY16" fmla="*/ 371500 h 406386"/>
                            <a:gd name="connsiteX17" fmla="*/ 156035 w 607639"/>
                            <a:gd name="connsiteY17" fmla="*/ 324676 h 406386"/>
                            <a:gd name="connsiteX18" fmla="*/ 140637 w 607639"/>
                            <a:gd name="connsiteY18" fmla="*/ 303441 h 406386"/>
                            <a:gd name="connsiteX19" fmla="*/ 303775 w 607639"/>
                            <a:gd name="connsiteY19" fmla="*/ 0 h 406386"/>
                            <a:gd name="connsiteX20" fmla="*/ 310896 w 607639"/>
                            <a:gd name="connsiteY20" fmla="*/ 1155 h 406386"/>
                            <a:gd name="connsiteX21" fmla="*/ 592241 w 607639"/>
                            <a:gd name="connsiteY21" fmla="*/ 94839 h 406386"/>
                            <a:gd name="connsiteX22" fmla="*/ 607639 w 607639"/>
                            <a:gd name="connsiteY22" fmla="*/ 116170 h 406386"/>
                            <a:gd name="connsiteX23" fmla="*/ 607639 w 607639"/>
                            <a:gd name="connsiteY23" fmla="*/ 248696 h 406386"/>
                            <a:gd name="connsiteX24" fmla="*/ 585121 w 607639"/>
                            <a:gd name="connsiteY24" fmla="*/ 271183 h 406386"/>
                            <a:gd name="connsiteX25" fmla="*/ 562603 w 607639"/>
                            <a:gd name="connsiteY25" fmla="*/ 248696 h 406386"/>
                            <a:gd name="connsiteX26" fmla="*/ 562603 w 607639"/>
                            <a:gd name="connsiteY26" fmla="*/ 147280 h 406386"/>
                            <a:gd name="connsiteX27" fmla="*/ 466922 w 607639"/>
                            <a:gd name="connsiteY27" fmla="*/ 179189 h 406386"/>
                            <a:gd name="connsiteX28" fmla="*/ 310896 w 607639"/>
                            <a:gd name="connsiteY28" fmla="*/ 231097 h 406386"/>
                            <a:gd name="connsiteX29" fmla="*/ 303775 w 607639"/>
                            <a:gd name="connsiteY29" fmla="*/ 232252 h 406386"/>
                            <a:gd name="connsiteX30" fmla="*/ 296655 w 607639"/>
                            <a:gd name="connsiteY30" fmla="*/ 231097 h 406386"/>
                            <a:gd name="connsiteX31" fmla="*/ 140629 w 607639"/>
                            <a:gd name="connsiteY31" fmla="*/ 179189 h 406386"/>
                            <a:gd name="connsiteX32" fmla="*/ 15398 w 607639"/>
                            <a:gd name="connsiteY32" fmla="*/ 137414 h 406386"/>
                            <a:gd name="connsiteX33" fmla="*/ 0 w 607639"/>
                            <a:gd name="connsiteY33" fmla="*/ 116170 h 406386"/>
                            <a:gd name="connsiteX34" fmla="*/ 15398 w 607639"/>
                            <a:gd name="connsiteY34" fmla="*/ 94839 h 406386"/>
                            <a:gd name="connsiteX35" fmla="*/ 296655 w 607639"/>
                            <a:gd name="connsiteY35" fmla="*/ 1155 h 406386"/>
                            <a:gd name="connsiteX36" fmla="*/ 303775 w 607639"/>
                            <a:gd name="connsiteY36" fmla="*/ 0 h 4063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607639" h="406386">
                              <a:moveTo>
                                <a:pt x="585129" y="323966"/>
                              </a:moveTo>
                              <a:cubicBezTo>
                                <a:pt x="597496" y="323966"/>
                                <a:pt x="607639" y="334102"/>
                                <a:pt x="607639" y="346460"/>
                              </a:cubicBezTo>
                              <a:lnTo>
                                <a:pt x="607639" y="383981"/>
                              </a:lnTo>
                              <a:cubicBezTo>
                                <a:pt x="607639" y="396339"/>
                                <a:pt x="597496" y="406386"/>
                                <a:pt x="585129" y="406386"/>
                              </a:cubicBezTo>
                              <a:cubicBezTo>
                                <a:pt x="572672" y="406386"/>
                                <a:pt x="562618" y="396339"/>
                                <a:pt x="562618" y="383981"/>
                              </a:cubicBezTo>
                              <a:lnTo>
                                <a:pt x="562618" y="346460"/>
                              </a:lnTo>
                              <a:cubicBezTo>
                                <a:pt x="562618" y="334102"/>
                                <a:pt x="572672" y="323966"/>
                                <a:pt x="585129" y="323966"/>
                              </a:cubicBezTo>
                              <a:close/>
                              <a:moveTo>
                                <a:pt x="140637" y="226585"/>
                              </a:moveTo>
                              <a:lnTo>
                                <a:pt x="282423" y="273765"/>
                              </a:lnTo>
                              <a:cubicBezTo>
                                <a:pt x="289366" y="275986"/>
                                <a:pt x="296575" y="277230"/>
                                <a:pt x="303785" y="277230"/>
                              </a:cubicBezTo>
                              <a:cubicBezTo>
                                <a:pt x="311083" y="277230"/>
                                <a:pt x="318293" y="275986"/>
                                <a:pt x="325146" y="273765"/>
                              </a:cubicBezTo>
                              <a:lnTo>
                                <a:pt x="466932" y="226585"/>
                              </a:lnTo>
                              <a:lnTo>
                                <a:pt x="466932" y="303441"/>
                              </a:lnTo>
                              <a:cubicBezTo>
                                <a:pt x="466932" y="313036"/>
                                <a:pt x="460791" y="321655"/>
                                <a:pt x="451623" y="324676"/>
                              </a:cubicBezTo>
                              <a:lnTo>
                                <a:pt x="310905" y="371500"/>
                              </a:lnTo>
                              <a:cubicBezTo>
                                <a:pt x="308591" y="372300"/>
                                <a:pt x="306188" y="372655"/>
                                <a:pt x="303785" y="372655"/>
                              </a:cubicBezTo>
                              <a:cubicBezTo>
                                <a:pt x="301382" y="372655"/>
                                <a:pt x="298978" y="372300"/>
                                <a:pt x="296664" y="371500"/>
                              </a:cubicBezTo>
                              <a:lnTo>
                                <a:pt x="156035" y="324676"/>
                              </a:lnTo>
                              <a:cubicBezTo>
                                <a:pt x="146868" y="321655"/>
                                <a:pt x="140637" y="313036"/>
                                <a:pt x="140637" y="303441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306178" y="0"/>
                                <a:pt x="308582" y="444"/>
                                <a:pt x="310896" y="1155"/>
                              </a:cubicBezTo>
                              <a:lnTo>
                                <a:pt x="592241" y="94839"/>
                              </a:lnTo>
                              <a:cubicBezTo>
                                <a:pt x="601409" y="97861"/>
                                <a:pt x="607639" y="106482"/>
                                <a:pt x="607639" y="116170"/>
                              </a:cubicBezTo>
                              <a:lnTo>
                                <a:pt x="607639" y="248696"/>
                              </a:lnTo>
                              <a:cubicBezTo>
                                <a:pt x="607639" y="261139"/>
                                <a:pt x="597493" y="271183"/>
                                <a:pt x="585121" y="271183"/>
                              </a:cubicBezTo>
                              <a:cubicBezTo>
                                <a:pt x="572660" y="271183"/>
                                <a:pt x="562603" y="261139"/>
                                <a:pt x="562603" y="248696"/>
                              </a:cubicBezTo>
                              <a:lnTo>
                                <a:pt x="562603" y="147280"/>
                              </a:lnTo>
                              <a:lnTo>
                                <a:pt x="466922" y="179189"/>
                              </a:lnTo>
                              <a:lnTo>
                                <a:pt x="310896" y="231097"/>
                              </a:lnTo>
                              <a:cubicBezTo>
                                <a:pt x="308582" y="231897"/>
                                <a:pt x="306178" y="232252"/>
                                <a:pt x="303775" y="232252"/>
                              </a:cubicBezTo>
                              <a:cubicBezTo>
                                <a:pt x="301372" y="232252"/>
                                <a:pt x="298969" y="231897"/>
                                <a:pt x="296655" y="231097"/>
                              </a:cubicBezTo>
                              <a:lnTo>
                                <a:pt x="140629" y="179189"/>
                              </a:lnTo>
                              <a:lnTo>
                                <a:pt x="15398" y="137414"/>
                              </a:lnTo>
                              <a:cubicBezTo>
                                <a:pt x="6231" y="134392"/>
                                <a:pt x="0" y="125770"/>
                                <a:pt x="0" y="116170"/>
                              </a:cubicBezTo>
                              <a:cubicBezTo>
                                <a:pt x="0" y="106482"/>
                                <a:pt x="6231" y="97861"/>
                                <a:pt x="15398" y="94839"/>
                              </a:cubicBezTo>
                              <a:lnTo>
                                <a:pt x="296655" y="1155"/>
                              </a:lnTo>
                              <a:cubicBezTo>
                                <a:pt x="298969" y="444"/>
                                <a:pt x="301372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B1CA63" w14:textId="77777777" w:rsidR="00C20815" w:rsidRDefault="00C2081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7EFA0" id="_x0000_s1031" style="position:absolute;left:0;text-align:left;margin-left:43.5pt;margin-top:6.9pt;width:15.15pt;height:10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4063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" adj="-11796480,,5400" path="m585129,323966v12367,,22510,10136,22510,22494l607639,383981v,12358,-10143,22405,-22510,22405c572672,406386,562618,396339,562618,383981r,-37521c562618,334102,572672,323966,585129,323966xm140637,226585r141786,47180c289366,275986,296575,277230,303785,277230v7298,,14508,-1244,21361,-3465l466932,226585r,76856c466932,313036,460791,321655,451623,324676l310905,371500v-2314,800,-4717,1155,-7120,1155c301382,372655,298978,372300,296664,371500l156035,324676v-9167,-3021,-15398,-11640,-15398,-21235l140637,226585xm303775,v2403,,4807,444,7121,1155l592241,94839v9168,3022,15398,11643,15398,21331l607639,248696v,12443,-10146,22487,-22518,22487c572660,271183,562603,261139,562603,248696r,-101416l466922,179189,310896,231097v-2314,800,-4718,1155,-7121,1155c301372,232252,298969,231897,296655,231097l140629,179189,15398,137414c6231,134392,,125770,,116170,,106482,6231,97861,15398,94839l296655,1155c298969,444,301372,,303775,xe" stroked="f">
                <v:stroke joinstyle="miter"/>
                <v:formulas/>
                <v:path arrowok="t" o:connecttype="custom" o:connectlocs="185238,102575;192364,109697;192364,121577;185238,128671;178111,121577;178111,109697;185238,102575;44522,71742;89408,86680;96171,87777;102933,86680;147820,71742;147820,96076;142973,102800;98425,117625;96171,117991;93917,117625;49397,102800;44522,96076;96168,0;98422,366;187489,30028;192364,36782;192364,78743;185235,85863;178107,78743;178107,46632;147816,56735;98422,73171;96168,73536;93914,73171;44520,56735;4875,43508;0,36782;4875,30028;93914,366;96168,0" o:connectangles="0,0,0,0,0,0,0,0,0,0,0,0,0,0,0,0,0,0,0,0,0,0,0,0,0,0,0,0,0,0,0,0,0,0,0,0,0" textboxrect="0,0,607639,406386"/>
                <o:lock v:ext="edit" aspectratio="t"/>
                <v:textbox>
                  <w:txbxContent>
                    <w:p w14:paraId="78B1CA63" w14:textId="77777777" w:rsidR="00C20815" w:rsidRDefault="00C20815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0A4E5D" wp14:editId="50FDC7A3">
                <wp:simplePos x="0" y="0"/>
                <wp:positionH relativeFrom="column">
                  <wp:posOffset>2038123</wp:posOffset>
                </wp:positionH>
                <wp:positionV relativeFrom="paragraph">
                  <wp:posOffset>40005</wp:posOffset>
                </wp:positionV>
                <wp:extent cx="181323" cy="186084"/>
                <wp:effectExtent l="0" t="0" r="9525" b="4445"/>
                <wp:wrapNone/>
                <wp:docPr id="805971199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1323" cy="186084"/>
                        </a:xfrm>
                        <a:prstGeom prst="triangl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38E8996" id="矩形 45" o:spid="_x0000_s1026" type="#_x0000_t5" style="position:absolute;margin-left:160.5pt;margin-top:3.15pt;width:14.3pt;height:14.6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" fillcolor="#d9d9d9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362BE1DF" wp14:editId="114AD918">
                <wp:simplePos x="0" y="0"/>
                <wp:positionH relativeFrom="column">
                  <wp:posOffset>466725</wp:posOffset>
                </wp:positionH>
                <wp:positionV relativeFrom="paragraph">
                  <wp:posOffset>24765</wp:posOffset>
                </wp:positionV>
                <wp:extent cx="1658797" cy="312375"/>
                <wp:effectExtent l="0" t="0" r="0" b="0"/>
                <wp:wrapNone/>
                <wp:docPr id="1915935821" name="矩形 437198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797" cy="312375"/>
                        </a:xfrm>
                        <a:prstGeom prst="rect">
                          <a:avLst/>
                        </a:prstGeom>
                        <a:solidFill>
                          <a:srgbClr val="5DA4A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5F78082" id="矩形 437198688" o:spid="_x0000_s1026" style="position:absolute;margin-left:36.75pt;margin-top:1.95pt;width:130.6pt;height:24.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" fillcolor="#5da4aa" stroked="f" strokeweight="1pt"/>
            </w:pict>
          </mc:Fallback>
        </mc:AlternateContent>
      </w:r>
    </w:p>
    <w:p w14:paraId="610AD651" w14:textId="4226A195" w:rsidR="008F5DAA" w:rsidRDefault="00C2081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5F11A01A" wp14:editId="7F772802">
                <wp:simplePos x="0" y="0"/>
                <wp:positionH relativeFrom="column">
                  <wp:posOffset>476250</wp:posOffset>
                </wp:positionH>
                <wp:positionV relativeFrom="paragraph">
                  <wp:posOffset>131445</wp:posOffset>
                </wp:positionV>
                <wp:extent cx="6674994" cy="0"/>
                <wp:effectExtent l="0" t="19050" r="31115" b="19050"/>
                <wp:wrapNone/>
                <wp:docPr id="2077413562" name="直接连接符 1996180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994" cy="0"/>
                        </a:xfrm>
                        <a:prstGeom prst="line">
                          <a:avLst/>
                        </a:prstGeom>
                        <a:solidFill>
                          <a:srgbClr val="5DA4AA"/>
                        </a:solidFill>
                        <a:ln w="38100" cap="flat" cmpd="sng" algn="ctr">
                          <a:solidFill>
                            <a:srgbClr val="5DA4A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F63A2" id="直接连接符 1996180995" o:spid="_x0000_s1026" style="position:absolute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0.35pt" to="563.1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" filled="t" fillcolor="#5da4aa" strokecolor="#5da4aa" strokeweight="3pt">
                <v:stroke joinstyle="miter"/>
              </v:line>
            </w:pict>
          </mc:Fallback>
        </mc:AlternateContent>
      </w:r>
    </w:p>
    <w:p w14:paraId="77CCC24E" w14:textId="182C7082" w:rsidR="008F5DAA" w:rsidRDefault="00000000">
      <w:pPr>
        <w:pStyle w:val="a3"/>
        <w:spacing w:before="0" w:beforeAutospacing="0" w:after="0" w:afterAutospacing="0" w:line="500" w:lineRule="atLeast"/>
        <w:ind w:firstLineChars="400" w:firstLine="840"/>
        <w:rPr>
          <w:rFonts w:asciiTheme="minorHAnsi" w:eastAsiaTheme="minorEastAsia" w:hAnsi="等线" w:cstheme="minorBidi" w:hint="eastAsia"/>
          <w:color w:val="262626" w:themeColor="text1" w:themeTint="D9"/>
          <w:kern w:val="24"/>
          <w:sz w:val="21"/>
          <w:szCs w:val="21"/>
        </w:rPr>
      </w:pPr>
      <w:r>
        <w:rPr>
          <w:rFonts w:asciiTheme="minorHAnsi" w:eastAsiaTheme="minorEastAsia" w:hAnsi="等线" w:cstheme="minorBidi" w:hint="eastAsia"/>
          <w:color w:val="262626" w:themeColor="text1" w:themeTint="D9"/>
          <w:kern w:val="24"/>
          <w:sz w:val="21"/>
          <w:szCs w:val="21"/>
        </w:rPr>
        <w:t>学校：</w:t>
      </w:r>
      <w:r w:rsidR="002D604D">
        <w:rPr>
          <w:rFonts w:asciiTheme="minorHAnsi" w:eastAsiaTheme="minorEastAsia" w:hAnsi="等线" w:cstheme="minorBidi" w:hint="eastAsia"/>
          <w:color w:val="262626" w:themeColor="text1" w:themeTint="D9"/>
          <w:kern w:val="24"/>
          <w:sz w:val="21"/>
          <w:szCs w:val="21"/>
        </w:rPr>
        <w:t>山东第二医科大学</w:t>
      </w:r>
      <w:r>
        <w:rPr>
          <w:rFonts w:asciiTheme="minorHAnsi" w:eastAsiaTheme="minorEastAsia" w:hAnsi="等线" w:cstheme="minorBidi" w:hint="eastAsia"/>
          <w:color w:val="262626" w:themeColor="text1" w:themeTint="D9"/>
          <w:kern w:val="24"/>
          <w:sz w:val="21"/>
          <w:szCs w:val="21"/>
        </w:rPr>
        <w:t xml:space="preserve">      </w:t>
      </w:r>
      <w:r w:rsidR="00A24CEF">
        <w:rPr>
          <w:rFonts w:asciiTheme="minorHAnsi" w:eastAsiaTheme="minorEastAsia" w:hAnsi="等线" w:cstheme="minorBidi"/>
          <w:color w:val="262626" w:themeColor="text1" w:themeTint="D9"/>
          <w:kern w:val="24"/>
          <w:sz w:val="21"/>
          <w:szCs w:val="21"/>
        </w:rPr>
        <w:tab/>
      </w:r>
      <w:r w:rsidR="00A24CEF">
        <w:rPr>
          <w:rFonts w:asciiTheme="minorHAnsi" w:eastAsiaTheme="minorEastAsia" w:hAnsi="等线" w:cstheme="minorBidi"/>
          <w:color w:val="262626" w:themeColor="text1" w:themeTint="D9"/>
          <w:kern w:val="24"/>
          <w:sz w:val="21"/>
          <w:szCs w:val="21"/>
        </w:rPr>
        <w:tab/>
      </w:r>
      <w:r>
        <w:rPr>
          <w:rFonts w:asciiTheme="minorHAnsi" w:eastAsiaTheme="minorEastAsia" w:hAnsi="等线" w:cstheme="minorBidi" w:hint="eastAsia"/>
          <w:color w:val="262626" w:themeColor="text1" w:themeTint="D9"/>
          <w:kern w:val="24"/>
          <w:sz w:val="21"/>
          <w:szCs w:val="21"/>
        </w:rPr>
        <w:t xml:space="preserve">学院： </w:t>
      </w:r>
      <w:r w:rsidR="002D604D">
        <w:rPr>
          <w:rFonts w:asciiTheme="minorHAnsi" w:eastAsiaTheme="minorEastAsia" w:hAnsi="等线" w:cstheme="minorBidi" w:hint="eastAsia"/>
          <w:color w:val="262626" w:themeColor="text1" w:themeTint="D9"/>
          <w:kern w:val="24"/>
          <w:sz w:val="21"/>
          <w:szCs w:val="21"/>
        </w:rPr>
        <w:t>药学院</w:t>
      </w:r>
      <w:r>
        <w:rPr>
          <w:rFonts w:asciiTheme="minorHAnsi" w:eastAsiaTheme="minorEastAsia" w:hAnsi="等线" w:cstheme="minorBidi" w:hint="eastAsia"/>
          <w:color w:val="262626" w:themeColor="text1" w:themeTint="D9"/>
          <w:kern w:val="24"/>
          <w:sz w:val="21"/>
          <w:szCs w:val="21"/>
        </w:rPr>
        <w:t xml:space="preserve">      </w:t>
      </w:r>
    </w:p>
    <w:p w14:paraId="05472539" w14:textId="73E31AB3" w:rsidR="008F5DAA" w:rsidRPr="001550DA" w:rsidRDefault="0079656A">
      <w:pPr>
        <w:pStyle w:val="a3"/>
        <w:spacing w:before="0" w:beforeAutospacing="0" w:after="0" w:afterAutospacing="0" w:line="500" w:lineRule="atLeast"/>
        <w:ind w:firstLineChars="400" w:firstLine="840"/>
        <w:rPr>
          <w:rFonts w:hint="eastAsia"/>
        </w:rPr>
      </w:pPr>
      <w:r>
        <w:rPr>
          <w:rFonts w:asciiTheme="minorHAnsi" w:eastAsiaTheme="minorEastAsia" w:hAnsi="等线" w:cstheme="minorBidi" w:hint="eastAsia"/>
          <w:color w:val="262626" w:themeColor="text1" w:themeTint="D9"/>
          <w:kern w:val="24"/>
          <w:sz w:val="21"/>
          <w:szCs w:val="21"/>
        </w:rPr>
        <w:t>专业：</w:t>
      </w:r>
      <w:r w:rsidR="002D604D">
        <w:rPr>
          <w:rFonts w:asciiTheme="minorHAnsi" w:eastAsiaTheme="minorEastAsia" w:hAnsi="等线" w:cstheme="minorBidi" w:hint="eastAsia"/>
          <w:color w:val="262626" w:themeColor="text1" w:themeTint="D9"/>
          <w:kern w:val="24"/>
          <w:sz w:val="21"/>
          <w:szCs w:val="21"/>
        </w:rPr>
        <w:t>临床药学</w:t>
      </w:r>
      <w:r>
        <w:rPr>
          <w:rFonts w:asciiTheme="minorHAnsi" w:eastAsiaTheme="minorEastAsia" w:hAnsi="等线" w:cstheme="minorBidi" w:hint="eastAsia"/>
          <w:color w:val="262626" w:themeColor="text1" w:themeTint="D9"/>
          <w:kern w:val="24"/>
          <w:sz w:val="21"/>
          <w:szCs w:val="21"/>
        </w:rPr>
        <w:t xml:space="preserve"> </w:t>
      </w:r>
      <w:r>
        <w:rPr>
          <w:rFonts w:asciiTheme="minorHAnsi" w:eastAsiaTheme="minorEastAsia" w:hAnsi="等线" w:cstheme="minorBidi"/>
          <w:color w:val="262626" w:themeColor="text1" w:themeTint="D9"/>
          <w:kern w:val="24"/>
          <w:sz w:val="21"/>
          <w:szCs w:val="21"/>
        </w:rPr>
        <w:t xml:space="preserve">            </w:t>
      </w:r>
      <w:r w:rsidR="00AA6455">
        <w:rPr>
          <w:rFonts w:asciiTheme="minorHAnsi" w:eastAsiaTheme="minorEastAsia" w:hAnsi="等线" w:cstheme="minorBidi"/>
          <w:color w:val="262626" w:themeColor="text1" w:themeTint="D9"/>
          <w:kern w:val="24"/>
          <w:sz w:val="21"/>
          <w:szCs w:val="21"/>
        </w:rPr>
        <w:tab/>
      </w:r>
      <w:r w:rsidR="00AA6455">
        <w:rPr>
          <w:rFonts w:asciiTheme="minorHAnsi" w:eastAsiaTheme="minorEastAsia" w:hAnsi="等线" w:cstheme="minorBidi"/>
          <w:color w:val="262626" w:themeColor="text1" w:themeTint="D9"/>
          <w:kern w:val="24"/>
          <w:sz w:val="21"/>
          <w:szCs w:val="21"/>
        </w:rPr>
        <w:tab/>
      </w:r>
      <w:r w:rsidR="00AA6455">
        <w:rPr>
          <w:rFonts w:asciiTheme="minorHAnsi" w:eastAsiaTheme="minorEastAsia" w:hAnsi="等线" w:cstheme="minorBidi"/>
          <w:color w:val="262626" w:themeColor="text1" w:themeTint="D9"/>
          <w:kern w:val="24"/>
          <w:sz w:val="21"/>
          <w:szCs w:val="21"/>
        </w:rPr>
        <w:tab/>
      </w:r>
      <w:r>
        <w:rPr>
          <w:rFonts w:asciiTheme="minorHAnsi" w:eastAsiaTheme="minorEastAsia" w:hAnsi="等线" w:cstheme="minorBidi" w:hint="eastAsia"/>
          <w:color w:val="262626" w:themeColor="text1" w:themeTint="D9"/>
          <w:kern w:val="24"/>
          <w:sz w:val="21"/>
          <w:szCs w:val="21"/>
        </w:rPr>
        <w:t>专业排名：</w:t>
      </w:r>
      <w:r w:rsidR="00DD65E7" w:rsidRPr="009E3754">
        <w:rPr>
          <w:rFonts w:asciiTheme="minorHAnsi" w:eastAsiaTheme="minorEastAsia" w:hAnsi="等线" w:cstheme="minorBidi" w:hint="eastAsia"/>
          <w:b/>
          <w:bCs/>
          <w:color w:val="262626" w:themeColor="text1" w:themeTint="D9"/>
          <w:kern w:val="24"/>
          <w:sz w:val="21"/>
          <w:szCs w:val="21"/>
        </w:rPr>
        <w:t>1</w:t>
      </w:r>
      <w:r w:rsidR="00A91491" w:rsidRPr="009E3754">
        <w:rPr>
          <w:rFonts w:asciiTheme="minorHAnsi" w:eastAsiaTheme="minorEastAsia" w:hAnsi="等线" w:cstheme="minorBidi"/>
          <w:b/>
          <w:bCs/>
          <w:color w:val="262626" w:themeColor="text1" w:themeTint="D9"/>
          <w:kern w:val="24"/>
          <w:sz w:val="21"/>
          <w:szCs w:val="21"/>
        </w:rPr>
        <w:t>/</w:t>
      </w:r>
      <w:r w:rsidR="00DD65E7" w:rsidRPr="009E3754">
        <w:rPr>
          <w:rFonts w:asciiTheme="minorHAnsi" w:eastAsiaTheme="minorEastAsia" w:hAnsi="等线" w:cstheme="minorBidi" w:hint="eastAsia"/>
          <w:b/>
          <w:bCs/>
          <w:color w:val="262626" w:themeColor="text1" w:themeTint="D9"/>
          <w:kern w:val="24"/>
          <w:sz w:val="21"/>
          <w:szCs w:val="21"/>
        </w:rPr>
        <w:t>46</w:t>
      </w:r>
      <w:r w:rsidRPr="009E3754">
        <w:rPr>
          <w:rFonts w:asciiTheme="minorHAnsi" w:eastAsiaTheme="minorEastAsia" w:hAnsi="等线" w:cstheme="minorBidi" w:hint="eastAsia"/>
          <w:b/>
          <w:bCs/>
          <w:color w:val="262626" w:themeColor="text1" w:themeTint="D9"/>
          <w:kern w:val="24"/>
          <w:sz w:val="21"/>
          <w:szCs w:val="21"/>
        </w:rPr>
        <w:t xml:space="preserve">  </w:t>
      </w:r>
      <w:r>
        <w:rPr>
          <w:rFonts w:asciiTheme="minorHAnsi" w:eastAsiaTheme="minorEastAsia" w:hAnsi="等线" w:cstheme="minorBidi" w:hint="eastAsia"/>
          <w:b/>
          <w:bCs/>
          <w:color w:val="262626" w:themeColor="text1" w:themeTint="D9"/>
          <w:kern w:val="24"/>
          <w:sz w:val="21"/>
          <w:szCs w:val="21"/>
        </w:rPr>
        <w:t xml:space="preserve">         </w:t>
      </w:r>
      <w:r w:rsidR="00AB5F25" w:rsidRPr="00AB5F25">
        <w:rPr>
          <w:rFonts w:asciiTheme="minorHAnsi" w:eastAsiaTheme="minorEastAsia" w:hAnsi="等线" w:cstheme="minorBidi"/>
          <w:color w:val="262626" w:themeColor="text1" w:themeTint="D9"/>
          <w:kern w:val="24"/>
          <w:sz w:val="21"/>
          <w:szCs w:val="21"/>
        </w:rPr>
        <w:t xml:space="preserve">  </w:t>
      </w:r>
      <w:r w:rsidR="001550DA">
        <w:rPr>
          <w:rFonts w:asciiTheme="minorHAnsi" w:eastAsiaTheme="minorEastAsia" w:hAnsi="等线" w:cstheme="minorBidi" w:hint="eastAsia"/>
          <w:color w:val="262626" w:themeColor="text1" w:themeTint="D9"/>
          <w:kern w:val="24"/>
          <w:sz w:val="21"/>
          <w:szCs w:val="21"/>
        </w:rPr>
        <w:t>语言能力</w:t>
      </w:r>
      <w:r w:rsidR="00AB5F25" w:rsidRPr="00AB5F25">
        <w:rPr>
          <w:rFonts w:asciiTheme="minorHAnsi" w:eastAsiaTheme="minorEastAsia" w:hAnsi="等线" w:cstheme="minorBidi" w:hint="eastAsia"/>
          <w:color w:val="262626" w:themeColor="text1" w:themeTint="D9"/>
          <w:kern w:val="24"/>
          <w:sz w:val="21"/>
          <w:szCs w:val="21"/>
        </w:rPr>
        <w:t>：</w:t>
      </w:r>
      <w:r w:rsidR="001550DA">
        <w:rPr>
          <w:rFonts w:asciiTheme="minorHAnsi" w:eastAsiaTheme="minorEastAsia" w:hAnsi="等线" w:cstheme="minorBidi" w:hint="eastAsia"/>
          <w:color w:val="262626" w:themeColor="text1" w:themeTint="D9"/>
          <w:kern w:val="24"/>
          <w:sz w:val="21"/>
          <w:szCs w:val="21"/>
        </w:rPr>
        <w:t>CET-4、CET-6、普通话(二甲)</w:t>
      </w:r>
    </w:p>
    <w:p w14:paraId="77830133" w14:textId="77777777" w:rsidR="009E3754" w:rsidRDefault="00A91491" w:rsidP="00DD65E7">
      <w:pPr>
        <w:tabs>
          <w:tab w:val="left" w:pos="1293"/>
        </w:tabs>
        <w:spacing w:line="540" w:lineRule="atLeast"/>
        <w:ind w:firstLineChars="400" w:firstLine="840"/>
        <w:jc w:val="left"/>
        <w:rPr>
          <w:rFonts w:hint="eastAsia"/>
        </w:rPr>
      </w:pPr>
      <w:r>
        <w:rPr>
          <w:rFonts w:hint="eastAsia"/>
        </w:rPr>
        <w:t>已修课程：</w:t>
      </w:r>
      <w:r w:rsidR="00DD65E7">
        <w:rPr>
          <w:rFonts w:hint="eastAsia"/>
        </w:rPr>
        <w:t xml:space="preserve"> </w:t>
      </w:r>
      <w:r w:rsidR="00DD65E7">
        <w:tab/>
      </w:r>
      <w:r w:rsidR="002D604D" w:rsidRPr="002D604D">
        <w:rPr>
          <w:rFonts w:hint="eastAsia"/>
        </w:rPr>
        <w:t>药理学</w:t>
      </w:r>
      <w:r w:rsidR="00DD65E7">
        <w:rPr>
          <w:rFonts w:hint="eastAsia"/>
        </w:rPr>
        <w:t>、</w:t>
      </w:r>
      <w:r w:rsidR="002D604D" w:rsidRPr="002D604D">
        <w:rPr>
          <w:rFonts w:hint="eastAsia"/>
        </w:rPr>
        <w:t>药物分析</w:t>
      </w:r>
      <w:r w:rsidR="00DD65E7">
        <w:rPr>
          <w:rFonts w:hint="eastAsia"/>
        </w:rPr>
        <w:t>、</w:t>
      </w:r>
      <w:r w:rsidR="002D604D" w:rsidRPr="002D604D">
        <w:rPr>
          <w:rFonts w:hint="eastAsia"/>
        </w:rPr>
        <w:t>药剂学</w:t>
      </w:r>
      <w:r w:rsidR="00DD65E7">
        <w:rPr>
          <w:rFonts w:hint="eastAsia"/>
        </w:rPr>
        <w:t>、</w:t>
      </w:r>
      <w:r w:rsidR="002D604D" w:rsidRPr="002D604D">
        <w:rPr>
          <w:rFonts w:hint="eastAsia"/>
        </w:rPr>
        <w:t>药理学</w:t>
      </w:r>
      <w:r w:rsidR="00DD65E7">
        <w:rPr>
          <w:rFonts w:hint="eastAsia"/>
        </w:rPr>
        <w:t>、</w:t>
      </w:r>
      <w:r w:rsidR="002D604D" w:rsidRPr="002D604D">
        <w:rPr>
          <w:rFonts w:hint="eastAsia"/>
        </w:rPr>
        <w:t>药物化学</w:t>
      </w:r>
      <w:r w:rsidR="00DD65E7">
        <w:rPr>
          <w:rFonts w:hint="eastAsia"/>
        </w:rPr>
        <w:t>、</w:t>
      </w:r>
      <w:r w:rsidR="00DD65E7" w:rsidRPr="00DD65E7">
        <w:rPr>
          <w:rFonts w:hint="eastAsia"/>
        </w:rPr>
        <w:t>微生物学与免疫学</w:t>
      </w:r>
      <w:r w:rsidR="00DD65E7">
        <w:rPr>
          <w:rFonts w:hint="eastAsia"/>
        </w:rPr>
        <w:t>、</w:t>
      </w:r>
      <w:r w:rsidR="002D604D" w:rsidRPr="002D604D">
        <w:rPr>
          <w:rFonts w:hint="eastAsia"/>
        </w:rPr>
        <w:t>临床药物治疗学</w:t>
      </w:r>
      <w:r w:rsidR="00DD65E7">
        <w:rPr>
          <w:rFonts w:hint="eastAsia"/>
        </w:rPr>
        <w:t>、</w:t>
      </w:r>
      <w:r w:rsidR="009E3754">
        <w:rPr>
          <w:rFonts w:hint="eastAsia"/>
        </w:rPr>
        <w:t>有机化学、</w:t>
      </w:r>
    </w:p>
    <w:p w14:paraId="4B63FD14" w14:textId="40DC77A0" w:rsidR="00DD65E7" w:rsidRDefault="009E3754" w:rsidP="00DD65E7">
      <w:pPr>
        <w:tabs>
          <w:tab w:val="left" w:pos="1293"/>
        </w:tabs>
        <w:spacing w:line="540" w:lineRule="atLeast"/>
        <w:ind w:firstLineChars="400" w:firstLine="840"/>
        <w:jc w:val="left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分析化学、生物化学与分子生物学、药物毒理学、生药学、药用植物学、天然药物化学、</w:t>
      </w:r>
      <w:r w:rsidRPr="009E3754">
        <w:rPr>
          <w:rFonts w:hint="eastAsia"/>
        </w:rPr>
        <w:t>内外妇儿</w:t>
      </w:r>
      <w:r>
        <w:rPr>
          <w:rFonts w:hint="eastAsia"/>
        </w:rPr>
        <w:t>等</w:t>
      </w:r>
    </w:p>
    <w:p w14:paraId="2760A1E7" w14:textId="18B9384F" w:rsidR="008F5DAA" w:rsidRDefault="008D52F5">
      <w:pPr>
        <w:tabs>
          <w:tab w:val="left" w:pos="1293"/>
        </w:tabs>
        <w:spacing w:line="540" w:lineRule="atLeast"/>
        <w:ind w:firstLineChars="900" w:firstLine="1890"/>
        <w:jc w:val="left"/>
        <w:rPr>
          <w:rFonts w:hAnsi="等线" w:hint="eastAsia"/>
          <w:color w:val="262626" w:themeColor="text1" w:themeTint="D9"/>
          <w:kern w:val="24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1EC0E" wp14:editId="1669D061">
                <wp:simplePos x="0" y="0"/>
                <wp:positionH relativeFrom="margin">
                  <wp:align>center</wp:align>
                </wp:positionH>
                <wp:positionV relativeFrom="paragraph">
                  <wp:posOffset>3515360</wp:posOffset>
                </wp:positionV>
                <wp:extent cx="6547485" cy="3039533"/>
                <wp:effectExtent l="0" t="0" r="0" b="0"/>
                <wp:wrapNone/>
                <wp:docPr id="1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485" cy="30395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37E1EC" w14:textId="27E3C9DA" w:rsidR="008279DD" w:rsidRPr="00386E8B" w:rsidRDefault="008279DD" w:rsidP="00386E8B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8279DD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2020-2021学年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校级</w:t>
                            </w:r>
                            <w:r w:rsidRPr="008279DD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一等优秀学生奖学金</w:t>
                            </w:r>
                            <w:r w:rsidR="00AA6455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8D52F5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8D52F5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8D52F5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8D52F5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2021-2022学年 校级公益之星单项奖学金</w:t>
                            </w:r>
                          </w:p>
                          <w:p w14:paraId="4E160187" w14:textId="1F96DD88" w:rsidR="00975C6D" w:rsidRPr="00386E8B" w:rsidRDefault="008279DD" w:rsidP="00386E8B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8279DD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2020-2021学年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校级</w:t>
                            </w:r>
                            <w:r w:rsidRPr="008279DD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优秀学生干部</w:t>
                            </w:r>
                            <w:r w:rsidR="00246269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A6455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AA6455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 w:rsidRPr="00AA6455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2022-2023学年</w:t>
                            </w:r>
                            <w:r w:rsidR="00386E8B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校级优秀共青团干部</w:t>
                            </w:r>
                          </w:p>
                          <w:p w14:paraId="456AC176" w14:textId="45106085" w:rsidR="008279DD" w:rsidRPr="00386E8B" w:rsidRDefault="008279DD" w:rsidP="00386E8B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8279DD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2020-2021学年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校级三</w:t>
                            </w:r>
                            <w:r w:rsidRPr="008279DD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好学生</w:t>
                            </w:r>
                            <w:r w:rsidR="00AA6455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AA6455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AA6455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AA6455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2021-2022学年 校级三好学生</w:t>
                            </w:r>
                          </w:p>
                          <w:p w14:paraId="66CD27B0" w14:textId="05367028" w:rsidR="00C9434D" w:rsidRPr="00386E8B" w:rsidRDefault="00C9434D" w:rsidP="00386E8B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02</w:t>
                            </w:r>
                            <w:r w:rsidR="003A54EE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 w:rsidR="008279DD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-202</w:t>
                            </w:r>
                            <w:r w:rsidR="003A54EE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="008279DD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学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年 </w:t>
                            </w:r>
                            <w:r w:rsidR="008279DD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校级模范团干部</w:t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2022-2023学年 校级三等优秀学生奖学金</w:t>
                            </w:r>
                          </w:p>
                          <w:p w14:paraId="35109BD3" w14:textId="57016BED" w:rsidR="008279DD" w:rsidRPr="00386E8B" w:rsidRDefault="008279DD" w:rsidP="00386E8B">
                            <w:pPr>
                              <w:pStyle w:val="a3"/>
                              <w:spacing w:before="0" w:beforeAutospacing="0" w:after="0" w:afterAutospacing="0" w:line="480" w:lineRule="auto"/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2021-2022学年 校级</w:t>
                            </w:r>
                            <w:r w:rsidR="003A54EE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一等优秀学生奖学金</w:t>
                            </w:r>
                            <w:r w:rsidR="00AA6455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AA6455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386E8B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2023-2024学年 校级优秀学生干部</w:t>
                            </w:r>
                          </w:p>
                          <w:p w14:paraId="69B129EE" w14:textId="28C8CECA" w:rsidR="00AA6455" w:rsidRDefault="0036289B">
                            <w:pPr>
                              <w:pStyle w:val="a3"/>
                              <w:spacing w:before="0" w:beforeAutospacing="0" w:after="0" w:afterAutospacing="0" w:line="440" w:lineRule="exact"/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08138947" w14:textId="541B030B" w:rsidR="00AA6455" w:rsidRPr="00AA6455" w:rsidRDefault="00AA6455">
                            <w:pPr>
                              <w:pStyle w:val="a3"/>
                              <w:spacing w:before="0" w:beforeAutospacing="0" w:after="0" w:afterAutospacing="0" w:line="440" w:lineRule="exact"/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EC0E" id="_x0000_s1032" type="#_x0000_t202" style="position:absolute;left:0;text-align:left;margin-left:0;margin-top:276.8pt;width:515.55pt;height:239.3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" filled="f" stroked="f">
                <v:textbox>
                  <w:txbxContent>
                    <w:p w14:paraId="2837E1EC" w14:textId="27E3C9DA" w:rsidR="008279DD" w:rsidRPr="00386E8B" w:rsidRDefault="008279DD" w:rsidP="00386E8B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8279DD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2020-2021学年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校级</w:t>
                      </w:r>
                      <w:r w:rsidRPr="008279DD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一等优秀学生奖学金</w:t>
                      </w:r>
                      <w:r w:rsidR="00AA6455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8D52F5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8D52F5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8D52F5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8D52F5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2021-2022学年 校级公益之星单项奖学金</w:t>
                      </w:r>
                    </w:p>
                    <w:p w14:paraId="4E160187" w14:textId="1F96DD88" w:rsidR="00975C6D" w:rsidRPr="00386E8B" w:rsidRDefault="008279DD" w:rsidP="00386E8B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8279DD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2020-2021学年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校级</w:t>
                      </w:r>
                      <w:r w:rsidRPr="008279DD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优秀学生干部</w:t>
                      </w:r>
                      <w:r w:rsidR="00246269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AA6455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AA6455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 w:rsidRPr="00AA6455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2022-2023学年</w:t>
                      </w:r>
                      <w:r w:rsidR="00386E8B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校级优秀共青团干部</w:t>
                      </w:r>
                    </w:p>
                    <w:p w14:paraId="456AC176" w14:textId="45106085" w:rsidR="008279DD" w:rsidRPr="00386E8B" w:rsidRDefault="008279DD" w:rsidP="00386E8B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8279DD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2020-2021学年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校级三</w:t>
                      </w:r>
                      <w:r w:rsidRPr="008279DD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好学生</w:t>
                      </w:r>
                      <w:r w:rsidR="00AA6455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AA6455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AA6455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AA6455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2021-2022学年 校级三好学生</w:t>
                      </w:r>
                    </w:p>
                    <w:p w14:paraId="66CD27B0" w14:textId="05367028" w:rsidR="00C9434D" w:rsidRPr="00386E8B" w:rsidRDefault="00C9434D" w:rsidP="00386E8B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02</w:t>
                      </w:r>
                      <w:r w:rsidR="003A54EE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1</w:t>
                      </w:r>
                      <w:r w:rsidR="008279DD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-202</w:t>
                      </w:r>
                      <w:r w:rsidR="003A54EE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</w:t>
                      </w:r>
                      <w:r w:rsidR="008279DD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学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年 </w:t>
                      </w:r>
                      <w:r w:rsidR="008279DD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校级模范团干部</w:t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2022-2023学年 校级三等优秀学生奖学金</w:t>
                      </w:r>
                    </w:p>
                    <w:p w14:paraId="35109BD3" w14:textId="57016BED" w:rsidR="008279DD" w:rsidRPr="00386E8B" w:rsidRDefault="008279DD" w:rsidP="00386E8B">
                      <w:pPr>
                        <w:pStyle w:val="a3"/>
                        <w:spacing w:before="0" w:beforeAutospacing="0" w:after="0" w:afterAutospacing="0" w:line="480" w:lineRule="auto"/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2021-2022学年 校级</w:t>
                      </w:r>
                      <w:r w:rsidR="003A54EE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一等优秀学生奖学金</w:t>
                      </w:r>
                      <w:r w:rsidR="00AA6455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AA6455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386E8B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2023-2024学年 校级优秀学生干部</w:t>
                      </w:r>
                    </w:p>
                    <w:p w14:paraId="69B129EE" w14:textId="28C8CECA" w:rsidR="00AA6455" w:rsidRDefault="0036289B">
                      <w:pPr>
                        <w:pStyle w:val="a3"/>
                        <w:spacing w:before="0" w:beforeAutospacing="0" w:after="0" w:afterAutospacing="0" w:line="440" w:lineRule="exact"/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</w:p>
                    <w:p w14:paraId="08138947" w14:textId="541B030B" w:rsidR="00AA6455" w:rsidRPr="00AA6455" w:rsidRDefault="00AA6455">
                      <w:pPr>
                        <w:pStyle w:val="a3"/>
                        <w:spacing w:before="0" w:beforeAutospacing="0" w:after="0" w:afterAutospacing="0" w:line="440" w:lineRule="exact"/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656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BE6767" wp14:editId="36FCE22F">
                <wp:simplePos x="0" y="0"/>
                <wp:positionH relativeFrom="column">
                  <wp:posOffset>450850</wp:posOffset>
                </wp:positionH>
                <wp:positionV relativeFrom="paragraph">
                  <wp:posOffset>335068</wp:posOffset>
                </wp:positionV>
                <wp:extent cx="6604635" cy="3801533"/>
                <wp:effectExtent l="0" t="0" r="0" b="0"/>
                <wp:wrapNone/>
                <wp:docPr id="4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38015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A2C4E3" w14:textId="0A77C855" w:rsidR="008F5DAA" w:rsidRPr="00982DFA" w:rsidRDefault="009E3754" w:rsidP="00975C6D">
                            <w:pPr>
                              <w:pStyle w:val="a3"/>
                              <w:spacing w:before="0" w:beforeAutospacing="0" w:after="0" w:afterAutospacing="0" w:line="440" w:lineRule="exact"/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E3754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2020-至今 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246269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20级临床药学班 </w:t>
                            </w:r>
                            <w:r w:rsidRPr="009E3754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团支部书记</w:t>
                            </w:r>
                            <w:r w:rsidR="00982DFA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82DFA"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 w14:paraId="2BB04D3F" w14:textId="2943F789" w:rsidR="008F5DAA" w:rsidRDefault="00982DFA" w:rsidP="00975C6D">
                            <w:pPr>
                              <w:pStyle w:val="a3"/>
                              <w:spacing w:before="0" w:beforeAutospacing="0" w:after="0" w:afterAutospacing="0" w:line="440" w:lineRule="exact"/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9E3754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组织多项大型团日活动</w:t>
                            </w:r>
                            <w:r w:rsidR="00246269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和志愿服务活动，带领</w:t>
                            </w:r>
                            <w:r w:rsidR="009E3754" w:rsidRPr="009E3754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团支部获得五四红旗团支部，活力团支部等荣誉称号</w:t>
                            </w:r>
                            <w:r w:rsidR="00246269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14:paraId="42702753" w14:textId="173C3D49" w:rsidR="004D5ADA" w:rsidRDefault="00246269" w:rsidP="00246269">
                            <w:pPr>
                              <w:pStyle w:val="a3"/>
                              <w:spacing w:before="0" w:beforeAutospacing="0" w:after="0" w:afterAutospacing="0" w:line="440" w:lineRule="exact"/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E3754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2020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.09</w:t>
                            </w:r>
                            <w:r w:rsidRPr="009E3754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2022.11</w:t>
                            </w:r>
                            <w:r w:rsidRPr="009E3754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综合事务部   副部长</w:t>
                            </w:r>
                          </w:p>
                          <w:p w14:paraId="338EB36D" w14:textId="5370CBB6" w:rsidR="00246269" w:rsidRDefault="00246269" w:rsidP="00246269">
                            <w:pPr>
                              <w:pStyle w:val="a3"/>
                              <w:spacing w:before="0" w:beforeAutospacing="0" w:after="0" w:afterAutospacing="0" w:line="440" w:lineRule="exact"/>
                              <w:ind w:firstLine="420"/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246269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协助老师管理学院事务，举办校级，院级活动。协助老师完成疫情防控相关工作，并获得疫情防控先进个人的称号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14:paraId="16219F48" w14:textId="3A60ED97" w:rsidR="0036289B" w:rsidRDefault="0036289B" w:rsidP="0036289B">
                            <w:pPr>
                              <w:pStyle w:val="a3"/>
                              <w:spacing w:before="0" w:beforeAutospacing="0" w:after="0" w:afterAutospacing="0" w:line="440" w:lineRule="exact"/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246269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202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 w:rsidRPr="00246269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0</w:t>
                            </w:r>
                            <w:r w:rsidRPr="00246269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9-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2022.09</w:t>
                            </w:r>
                            <w:r w:rsidRPr="009E3754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 2022级药学4班  班导</w:t>
                            </w:r>
                          </w:p>
                          <w:p w14:paraId="7B3DB0A2" w14:textId="07688520" w:rsidR="0036289B" w:rsidRPr="0036289B" w:rsidRDefault="00C656C3" w:rsidP="0036289B">
                            <w:pPr>
                              <w:pStyle w:val="a3"/>
                              <w:spacing w:before="0" w:beforeAutospacing="0" w:after="0" w:afterAutospacing="0" w:line="440" w:lineRule="exact"/>
                              <w:ind w:firstLine="420"/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协助老师开展新生各项工作，积极引导和帮助新生适应大学生活，组织新生参加军训等各项活动，所带班级被评为“队列先进集体”</w:t>
                            </w:r>
                          </w:p>
                          <w:p w14:paraId="43BC0DBC" w14:textId="61ECE1D3" w:rsidR="00246269" w:rsidRDefault="00246269" w:rsidP="00246269">
                            <w:pPr>
                              <w:pStyle w:val="a3"/>
                              <w:spacing w:before="0" w:beforeAutospacing="0" w:after="0" w:afterAutospacing="0" w:line="440" w:lineRule="exact"/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246269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2023.9-至今</w:t>
                            </w:r>
                            <w:r w:rsidRPr="009E3754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张维芬老师课题组   助研</w:t>
                            </w:r>
                          </w:p>
                          <w:p w14:paraId="6067B089" w14:textId="7900E446" w:rsidR="00246269" w:rsidRPr="00246269" w:rsidRDefault="008279DD" w:rsidP="00246269">
                            <w:pPr>
                              <w:pStyle w:val="a3"/>
                              <w:spacing w:before="0" w:beforeAutospacing="0" w:after="0" w:afterAutospacing="0" w:line="440" w:lineRule="exact"/>
                              <w:ind w:firstLine="420"/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8279DD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参加大学生创新创业计划（省级）顺利结题，也积极参加</w:t>
                            </w:r>
                            <w:proofErr w:type="gramStart"/>
                            <w:r w:rsidRPr="008279DD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了药苑论坛</w:t>
                            </w:r>
                            <w:proofErr w:type="gramEnd"/>
                            <w:r w:rsidRPr="008279DD"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，科技创新大赛等比赛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14:paraId="4A0EEC5D" w14:textId="7FD907AB" w:rsidR="008279DD" w:rsidRDefault="008279DD" w:rsidP="008279DD">
                            <w:pPr>
                              <w:pStyle w:val="a3"/>
                              <w:spacing w:before="0" w:beforeAutospacing="0" w:after="0" w:afterAutospacing="0" w:line="440" w:lineRule="exact"/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246269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202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4</w:t>
                            </w:r>
                            <w:r w:rsidRPr="00246269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6</w:t>
                            </w:r>
                            <w:r w:rsidRPr="00246269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-至今</w:t>
                            </w:r>
                            <w:r w:rsidRPr="009E3754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 xml:space="preserve"> 山东第二医科大学附属医院  实习</w:t>
                            </w:r>
                          </w:p>
                          <w:p w14:paraId="398E8D58" w14:textId="38FF8AA0" w:rsidR="008279DD" w:rsidRPr="00246269" w:rsidRDefault="008279DD" w:rsidP="008279DD">
                            <w:pPr>
                              <w:pStyle w:val="a3"/>
                              <w:spacing w:before="0" w:beforeAutospacing="0" w:after="0" w:afterAutospacing="0" w:line="440" w:lineRule="exact"/>
                              <w:ind w:firstLine="420"/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认真学习专业技能，努力把专业理论知识应用到实际工作中去，保质保量完成工作任务，获得了实习带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教老师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的一致好评。</w:t>
                            </w:r>
                          </w:p>
                          <w:p w14:paraId="43966B82" w14:textId="77777777" w:rsidR="004D5ADA" w:rsidRPr="008279DD" w:rsidRDefault="004D5ADA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Theme="minorEastAsia" w:hint="eastAsia"/>
                              </w:rPr>
                            </w:pPr>
                          </w:p>
                          <w:p w14:paraId="6B790322" w14:textId="77777777" w:rsidR="00246269" w:rsidRDefault="00246269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Theme="minorEastAsia" w:hint="eastAsia"/>
                              </w:rPr>
                            </w:pPr>
                          </w:p>
                          <w:p w14:paraId="33437BD8" w14:textId="77777777" w:rsidR="004D5ADA" w:rsidRDefault="004D5ADA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Theme="minorEastAsia" w:hint="eastAsia"/>
                              </w:rPr>
                            </w:pPr>
                          </w:p>
                          <w:p w14:paraId="05396F0D" w14:textId="77777777" w:rsidR="004D5ADA" w:rsidRDefault="004D5ADA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Theme="minorEastAsia" w:hint="eastAsia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E6767" id="_x0000_s1033" type="#_x0000_t202" style="position:absolute;left:0;text-align:left;margin-left:35.5pt;margin-top:26.4pt;width:520.05pt;height:299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" filled="f" stroked="f">
                <v:textbox>
                  <w:txbxContent>
                    <w:p w14:paraId="18A2C4E3" w14:textId="0A77C855" w:rsidR="008F5DAA" w:rsidRPr="00982DFA" w:rsidRDefault="009E3754" w:rsidP="00975C6D">
                      <w:pPr>
                        <w:pStyle w:val="a3"/>
                        <w:spacing w:before="0" w:beforeAutospacing="0" w:after="0" w:afterAutospacing="0" w:line="440" w:lineRule="exact"/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9E3754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2020-至今 </w:t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246269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20级临床药学班 </w:t>
                      </w:r>
                      <w:r w:rsidRPr="009E3754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团支部书记</w:t>
                      </w:r>
                      <w:r w:rsidR="00982DFA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982DFA"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</w:p>
                    <w:p w14:paraId="2BB04D3F" w14:textId="2943F789" w:rsidR="008F5DAA" w:rsidRDefault="00982DFA" w:rsidP="00975C6D">
                      <w:pPr>
                        <w:pStyle w:val="a3"/>
                        <w:spacing w:before="0" w:beforeAutospacing="0" w:after="0" w:afterAutospacing="0" w:line="440" w:lineRule="exact"/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eastAsiaTheme="minorEastAsia" w:hAnsi="等线" w:cstheme="minorBidi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 w:rsidR="009E3754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组织多项大型团日活动</w:t>
                      </w:r>
                      <w:r w:rsidR="00246269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和志愿服务活动，带领</w:t>
                      </w:r>
                      <w:r w:rsidR="009E3754" w:rsidRPr="009E3754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团支部获得五四红旗团支部，活力团支部等荣誉称号</w:t>
                      </w:r>
                      <w:r w:rsidR="00246269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14:paraId="42702753" w14:textId="173C3D49" w:rsidR="004D5ADA" w:rsidRDefault="00246269" w:rsidP="00246269">
                      <w:pPr>
                        <w:pStyle w:val="a3"/>
                        <w:spacing w:before="0" w:beforeAutospacing="0" w:after="0" w:afterAutospacing="0" w:line="440" w:lineRule="exact"/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9E3754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2020</w:t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.09</w:t>
                      </w:r>
                      <w:r w:rsidRPr="009E3754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2022.11</w:t>
                      </w:r>
                      <w:r w:rsidRPr="009E3754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综合事务部   副部长</w:t>
                      </w:r>
                    </w:p>
                    <w:p w14:paraId="338EB36D" w14:textId="5370CBB6" w:rsidR="00246269" w:rsidRDefault="00246269" w:rsidP="00246269">
                      <w:pPr>
                        <w:pStyle w:val="a3"/>
                        <w:spacing w:before="0" w:beforeAutospacing="0" w:after="0" w:afterAutospacing="0" w:line="440" w:lineRule="exact"/>
                        <w:ind w:firstLine="420"/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246269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协助老师管理学院事务，举办校级，院级活动。协助老师完成疫情防控相关工作，并获得疫情防控先进个人的称号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14:paraId="16219F48" w14:textId="3A60ED97" w:rsidR="0036289B" w:rsidRDefault="0036289B" w:rsidP="0036289B">
                      <w:pPr>
                        <w:pStyle w:val="a3"/>
                        <w:spacing w:before="0" w:beforeAutospacing="0" w:after="0" w:afterAutospacing="0" w:line="440" w:lineRule="exact"/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246269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202</w:t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1</w:t>
                      </w:r>
                      <w:r w:rsidRPr="00246269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0</w:t>
                      </w:r>
                      <w:r w:rsidRPr="00246269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9-</w:t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2022.09</w:t>
                      </w:r>
                      <w:r w:rsidRPr="009E3754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 2022级药学4班  班导</w:t>
                      </w:r>
                    </w:p>
                    <w:p w14:paraId="7B3DB0A2" w14:textId="07688520" w:rsidR="0036289B" w:rsidRPr="0036289B" w:rsidRDefault="00C656C3" w:rsidP="0036289B">
                      <w:pPr>
                        <w:pStyle w:val="a3"/>
                        <w:spacing w:before="0" w:beforeAutospacing="0" w:after="0" w:afterAutospacing="0" w:line="440" w:lineRule="exact"/>
                        <w:ind w:firstLine="420"/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协助老师开展新生各项工作，积极引导和帮助新生适应大学生活，组织新生参加军训等各项活动，所带班级被评为“队列先进集体”</w:t>
                      </w:r>
                    </w:p>
                    <w:p w14:paraId="43BC0DBC" w14:textId="61ECE1D3" w:rsidR="00246269" w:rsidRDefault="00246269" w:rsidP="00246269">
                      <w:pPr>
                        <w:pStyle w:val="a3"/>
                        <w:spacing w:before="0" w:beforeAutospacing="0" w:after="0" w:afterAutospacing="0" w:line="440" w:lineRule="exact"/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246269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2023.9-至今</w:t>
                      </w:r>
                      <w:r w:rsidRPr="009E3754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张维芬老师课题组   助研</w:t>
                      </w:r>
                    </w:p>
                    <w:p w14:paraId="6067B089" w14:textId="7900E446" w:rsidR="00246269" w:rsidRPr="00246269" w:rsidRDefault="008279DD" w:rsidP="00246269">
                      <w:pPr>
                        <w:pStyle w:val="a3"/>
                        <w:spacing w:before="0" w:beforeAutospacing="0" w:after="0" w:afterAutospacing="0" w:line="440" w:lineRule="exact"/>
                        <w:ind w:firstLine="420"/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8279DD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参加大学生创新创业计划（省级）顺利结题，也积极参加</w:t>
                      </w:r>
                      <w:proofErr w:type="gramStart"/>
                      <w:r w:rsidRPr="008279DD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了药苑论坛</w:t>
                      </w:r>
                      <w:proofErr w:type="gramEnd"/>
                      <w:r w:rsidRPr="008279DD"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，科技创新大赛等比赛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14:paraId="4A0EEC5D" w14:textId="7FD907AB" w:rsidR="008279DD" w:rsidRDefault="008279DD" w:rsidP="008279DD">
                      <w:pPr>
                        <w:pStyle w:val="a3"/>
                        <w:spacing w:before="0" w:beforeAutospacing="0" w:after="0" w:afterAutospacing="0" w:line="440" w:lineRule="exact"/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 w:rsidRPr="00246269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202</w:t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4</w:t>
                      </w:r>
                      <w:r w:rsidRPr="00246269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6</w:t>
                      </w:r>
                      <w:r w:rsidRPr="00246269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-至今</w:t>
                      </w:r>
                      <w:r w:rsidRPr="009E3754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 xml:space="preserve"> 山东第二医科大学附属医院  实习</w:t>
                      </w:r>
                    </w:p>
                    <w:p w14:paraId="398E8D58" w14:textId="38FF8AA0" w:rsidR="008279DD" w:rsidRPr="00246269" w:rsidRDefault="008279DD" w:rsidP="008279DD">
                      <w:pPr>
                        <w:pStyle w:val="a3"/>
                        <w:spacing w:before="0" w:beforeAutospacing="0" w:after="0" w:afterAutospacing="0" w:line="440" w:lineRule="exact"/>
                        <w:ind w:firstLine="420"/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认真学习专业技能，努力把专业理论知识应用到实际工作中去，保质保量完成工作任务，获得了实习带</w:t>
                      </w:r>
                      <w:proofErr w:type="gramStart"/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教老师</w:t>
                      </w:r>
                      <w:proofErr w:type="gramEnd"/>
                      <w:r>
                        <w:rPr>
                          <w:rFonts w:asciiTheme="minorHAnsi" w:eastAsiaTheme="minorEastAsia" w:hAnsi="等线" w:cstheme="minorBidi" w:hint="eastAsia"/>
                          <w:color w:val="262626" w:themeColor="text1" w:themeTint="D9"/>
                          <w:kern w:val="24"/>
                          <w:sz w:val="21"/>
                          <w:szCs w:val="21"/>
                        </w:rPr>
                        <w:t>的一致好评。</w:t>
                      </w:r>
                    </w:p>
                    <w:p w14:paraId="43966B82" w14:textId="77777777" w:rsidR="004D5ADA" w:rsidRPr="008279DD" w:rsidRDefault="004D5ADA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Theme="minorEastAsia" w:hint="eastAsia"/>
                        </w:rPr>
                      </w:pPr>
                    </w:p>
                    <w:p w14:paraId="6B790322" w14:textId="77777777" w:rsidR="00246269" w:rsidRDefault="00246269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Theme="minorEastAsia" w:hint="eastAsia"/>
                        </w:rPr>
                      </w:pPr>
                    </w:p>
                    <w:p w14:paraId="33437BD8" w14:textId="77777777" w:rsidR="004D5ADA" w:rsidRDefault="004D5ADA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Theme="minorEastAsia" w:hint="eastAsia"/>
                        </w:rPr>
                      </w:pPr>
                    </w:p>
                    <w:p w14:paraId="05396F0D" w14:textId="77777777" w:rsidR="004D5ADA" w:rsidRDefault="004D5ADA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Theme="minorEastAsia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56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E69F28" wp14:editId="4EFB18FB">
                <wp:simplePos x="0" y="0"/>
                <wp:positionH relativeFrom="column">
                  <wp:posOffset>598805</wp:posOffset>
                </wp:positionH>
                <wp:positionV relativeFrom="paragraph">
                  <wp:posOffset>4107603</wp:posOffset>
                </wp:positionV>
                <wp:extent cx="171450" cy="180975"/>
                <wp:effectExtent l="0" t="0" r="0" b="9525"/>
                <wp:wrapNone/>
                <wp:docPr id="1" name="award-badge_480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180975"/>
                        </a:xfrm>
                        <a:custGeom>
                          <a:avLst/>
                          <a:gdLst>
                            <a:gd name="connsiteX0" fmla="*/ 281251 w 564166"/>
                            <a:gd name="connsiteY0" fmla="*/ 73107 h 594741"/>
                            <a:gd name="connsiteX1" fmla="*/ 460713 w 564166"/>
                            <a:gd name="connsiteY1" fmla="*/ 253690 h 594741"/>
                            <a:gd name="connsiteX2" fmla="*/ 281251 w 564166"/>
                            <a:gd name="connsiteY2" fmla="*/ 434274 h 594741"/>
                            <a:gd name="connsiteX3" fmla="*/ 103224 w 564166"/>
                            <a:gd name="connsiteY3" fmla="*/ 253690 h 594741"/>
                            <a:gd name="connsiteX4" fmla="*/ 281251 w 564166"/>
                            <a:gd name="connsiteY4" fmla="*/ 73107 h 594741"/>
                            <a:gd name="connsiteX5" fmla="*/ 281365 w 564166"/>
                            <a:gd name="connsiteY5" fmla="*/ 57324 h 594741"/>
                            <a:gd name="connsiteX6" fmla="*/ 208153 w 564166"/>
                            <a:gd name="connsiteY6" fmla="*/ 73089 h 594741"/>
                            <a:gd name="connsiteX7" fmla="*/ 144989 w 564166"/>
                            <a:gd name="connsiteY7" fmla="*/ 114649 h 594741"/>
                            <a:gd name="connsiteX8" fmla="*/ 103359 w 564166"/>
                            <a:gd name="connsiteY8" fmla="*/ 177706 h 594741"/>
                            <a:gd name="connsiteX9" fmla="*/ 96181 w 564166"/>
                            <a:gd name="connsiteY9" fmla="*/ 197769 h 594741"/>
                            <a:gd name="connsiteX10" fmla="*/ 87568 w 564166"/>
                            <a:gd name="connsiteY10" fmla="*/ 253661 h 594741"/>
                            <a:gd name="connsiteX11" fmla="*/ 96181 w 564166"/>
                            <a:gd name="connsiteY11" fmla="*/ 308119 h 594741"/>
                            <a:gd name="connsiteX12" fmla="*/ 103359 w 564166"/>
                            <a:gd name="connsiteY12" fmla="*/ 329616 h 594741"/>
                            <a:gd name="connsiteX13" fmla="*/ 144989 w 564166"/>
                            <a:gd name="connsiteY13" fmla="*/ 391239 h 594741"/>
                            <a:gd name="connsiteX14" fmla="*/ 208153 w 564166"/>
                            <a:gd name="connsiteY14" fmla="*/ 432799 h 594741"/>
                            <a:gd name="connsiteX15" fmla="*/ 281365 w 564166"/>
                            <a:gd name="connsiteY15" fmla="*/ 448564 h 594741"/>
                            <a:gd name="connsiteX16" fmla="*/ 356013 w 564166"/>
                            <a:gd name="connsiteY16" fmla="*/ 432799 h 594741"/>
                            <a:gd name="connsiteX17" fmla="*/ 417741 w 564166"/>
                            <a:gd name="connsiteY17" fmla="*/ 391239 h 594741"/>
                            <a:gd name="connsiteX18" fmla="*/ 460808 w 564166"/>
                            <a:gd name="connsiteY18" fmla="*/ 329616 h 594741"/>
                            <a:gd name="connsiteX19" fmla="*/ 467985 w 564166"/>
                            <a:gd name="connsiteY19" fmla="*/ 308119 h 594741"/>
                            <a:gd name="connsiteX20" fmla="*/ 475163 w 564166"/>
                            <a:gd name="connsiteY20" fmla="*/ 253661 h 594741"/>
                            <a:gd name="connsiteX21" fmla="*/ 467985 w 564166"/>
                            <a:gd name="connsiteY21" fmla="*/ 197769 h 594741"/>
                            <a:gd name="connsiteX22" fmla="*/ 460808 w 564166"/>
                            <a:gd name="connsiteY22" fmla="*/ 177706 h 594741"/>
                            <a:gd name="connsiteX23" fmla="*/ 417741 w 564166"/>
                            <a:gd name="connsiteY23" fmla="*/ 114649 h 594741"/>
                            <a:gd name="connsiteX24" fmla="*/ 356013 w 564166"/>
                            <a:gd name="connsiteY24" fmla="*/ 73089 h 594741"/>
                            <a:gd name="connsiteX25" fmla="*/ 281365 w 564166"/>
                            <a:gd name="connsiteY25" fmla="*/ 57324 h 594741"/>
                            <a:gd name="connsiteX26" fmla="*/ 231122 w 564166"/>
                            <a:gd name="connsiteY26" fmla="*/ 0 h 594741"/>
                            <a:gd name="connsiteX27" fmla="*/ 251219 w 564166"/>
                            <a:gd name="connsiteY27" fmla="*/ 8599 h 594741"/>
                            <a:gd name="connsiteX28" fmla="*/ 252655 w 564166"/>
                            <a:gd name="connsiteY28" fmla="*/ 8599 h 594741"/>
                            <a:gd name="connsiteX29" fmla="*/ 278494 w 564166"/>
                            <a:gd name="connsiteY29" fmla="*/ 18630 h 594741"/>
                            <a:gd name="connsiteX30" fmla="*/ 281365 w 564166"/>
                            <a:gd name="connsiteY30" fmla="*/ 18630 h 594741"/>
                            <a:gd name="connsiteX31" fmla="*/ 284237 w 564166"/>
                            <a:gd name="connsiteY31" fmla="*/ 18630 h 594741"/>
                            <a:gd name="connsiteX32" fmla="*/ 311512 w 564166"/>
                            <a:gd name="connsiteY32" fmla="*/ 8599 h 594741"/>
                            <a:gd name="connsiteX33" fmla="*/ 333045 w 564166"/>
                            <a:gd name="connsiteY33" fmla="*/ 0 h 594741"/>
                            <a:gd name="connsiteX34" fmla="*/ 358884 w 564166"/>
                            <a:gd name="connsiteY34" fmla="*/ 2866 h 594741"/>
                            <a:gd name="connsiteX35" fmla="*/ 360320 w 564166"/>
                            <a:gd name="connsiteY35" fmla="*/ 2866 h 594741"/>
                            <a:gd name="connsiteX36" fmla="*/ 370369 w 564166"/>
                            <a:gd name="connsiteY36" fmla="*/ 7166 h 594741"/>
                            <a:gd name="connsiteX37" fmla="*/ 373240 w 564166"/>
                            <a:gd name="connsiteY37" fmla="*/ 8599 h 594741"/>
                            <a:gd name="connsiteX38" fmla="*/ 373240 w 564166"/>
                            <a:gd name="connsiteY38" fmla="*/ 10032 h 594741"/>
                            <a:gd name="connsiteX39" fmla="*/ 374675 w 564166"/>
                            <a:gd name="connsiteY39" fmla="*/ 10032 h 594741"/>
                            <a:gd name="connsiteX40" fmla="*/ 377546 w 564166"/>
                            <a:gd name="connsiteY40" fmla="*/ 11465 h 594741"/>
                            <a:gd name="connsiteX41" fmla="*/ 380418 w 564166"/>
                            <a:gd name="connsiteY41" fmla="*/ 12898 h 594741"/>
                            <a:gd name="connsiteX42" fmla="*/ 380418 w 564166"/>
                            <a:gd name="connsiteY42" fmla="*/ 14331 h 594741"/>
                            <a:gd name="connsiteX43" fmla="*/ 381853 w 564166"/>
                            <a:gd name="connsiteY43" fmla="*/ 15764 h 594741"/>
                            <a:gd name="connsiteX44" fmla="*/ 383289 w 564166"/>
                            <a:gd name="connsiteY44" fmla="*/ 15764 h 594741"/>
                            <a:gd name="connsiteX45" fmla="*/ 384724 w 564166"/>
                            <a:gd name="connsiteY45" fmla="*/ 18630 h 594741"/>
                            <a:gd name="connsiteX46" fmla="*/ 396208 w 564166"/>
                            <a:gd name="connsiteY46" fmla="*/ 35828 h 594741"/>
                            <a:gd name="connsiteX47" fmla="*/ 396208 w 564166"/>
                            <a:gd name="connsiteY47" fmla="*/ 37261 h 594741"/>
                            <a:gd name="connsiteX48" fmla="*/ 417741 w 564166"/>
                            <a:gd name="connsiteY48" fmla="*/ 63057 h 594741"/>
                            <a:gd name="connsiteX49" fmla="*/ 422048 w 564166"/>
                            <a:gd name="connsiteY49" fmla="*/ 65923 h 594741"/>
                            <a:gd name="connsiteX50" fmla="*/ 449323 w 564166"/>
                            <a:gd name="connsiteY50" fmla="*/ 74522 h 594741"/>
                            <a:gd name="connsiteX51" fmla="*/ 450759 w 564166"/>
                            <a:gd name="connsiteY51" fmla="*/ 74522 h 594741"/>
                            <a:gd name="connsiteX52" fmla="*/ 470856 w 564166"/>
                            <a:gd name="connsiteY52" fmla="*/ 80254 h 594741"/>
                            <a:gd name="connsiteX53" fmla="*/ 490954 w 564166"/>
                            <a:gd name="connsiteY53" fmla="*/ 97452 h 594741"/>
                            <a:gd name="connsiteX54" fmla="*/ 492389 w 564166"/>
                            <a:gd name="connsiteY54" fmla="*/ 98885 h 594741"/>
                            <a:gd name="connsiteX55" fmla="*/ 498132 w 564166"/>
                            <a:gd name="connsiteY55" fmla="*/ 107483 h 594741"/>
                            <a:gd name="connsiteX56" fmla="*/ 498132 w 564166"/>
                            <a:gd name="connsiteY56" fmla="*/ 110350 h 594741"/>
                            <a:gd name="connsiteX57" fmla="*/ 499567 w 564166"/>
                            <a:gd name="connsiteY57" fmla="*/ 111783 h 594741"/>
                            <a:gd name="connsiteX58" fmla="*/ 499567 w 564166"/>
                            <a:gd name="connsiteY58" fmla="*/ 113216 h 594741"/>
                            <a:gd name="connsiteX59" fmla="*/ 501003 w 564166"/>
                            <a:gd name="connsiteY59" fmla="*/ 114649 h 594741"/>
                            <a:gd name="connsiteX60" fmla="*/ 501003 w 564166"/>
                            <a:gd name="connsiteY60" fmla="*/ 116082 h 594741"/>
                            <a:gd name="connsiteX61" fmla="*/ 502438 w 564166"/>
                            <a:gd name="connsiteY61" fmla="*/ 117515 h 594741"/>
                            <a:gd name="connsiteX62" fmla="*/ 502438 w 564166"/>
                            <a:gd name="connsiteY62" fmla="*/ 118948 h 594741"/>
                            <a:gd name="connsiteX63" fmla="*/ 502438 w 564166"/>
                            <a:gd name="connsiteY63" fmla="*/ 121814 h 594741"/>
                            <a:gd name="connsiteX64" fmla="*/ 503874 w 564166"/>
                            <a:gd name="connsiteY64" fmla="*/ 124681 h 594741"/>
                            <a:gd name="connsiteX65" fmla="*/ 502438 w 564166"/>
                            <a:gd name="connsiteY65" fmla="*/ 146177 h 594741"/>
                            <a:gd name="connsiteX66" fmla="*/ 502438 w 564166"/>
                            <a:gd name="connsiteY66" fmla="*/ 180572 h 594741"/>
                            <a:gd name="connsiteX67" fmla="*/ 503874 w 564166"/>
                            <a:gd name="connsiteY67" fmla="*/ 183438 h 594741"/>
                            <a:gd name="connsiteX68" fmla="*/ 542633 w 564166"/>
                            <a:gd name="connsiteY68" fmla="*/ 252228 h 594741"/>
                            <a:gd name="connsiteX69" fmla="*/ 509616 w 564166"/>
                            <a:gd name="connsiteY69" fmla="*/ 312418 h 594741"/>
                            <a:gd name="connsiteX70" fmla="*/ 502438 w 564166"/>
                            <a:gd name="connsiteY70" fmla="*/ 325316 h 594741"/>
                            <a:gd name="connsiteX71" fmla="*/ 502438 w 564166"/>
                            <a:gd name="connsiteY71" fmla="*/ 329616 h 594741"/>
                            <a:gd name="connsiteX72" fmla="*/ 502438 w 564166"/>
                            <a:gd name="connsiteY72" fmla="*/ 331049 h 594741"/>
                            <a:gd name="connsiteX73" fmla="*/ 502438 w 564166"/>
                            <a:gd name="connsiteY73" fmla="*/ 358278 h 594741"/>
                            <a:gd name="connsiteX74" fmla="*/ 502438 w 564166"/>
                            <a:gd name="connsiteY74" fmla="*/ 359711 h 594741"/>
                            <a:gd name="connsiteX75" fmla="*/ 503874 w 564166"/>
                            <a:gd name="connsiteY75" fmla="*/ 359711 h 594741"/>
                            <a:gd name="connsiteX76" fmla="*/ 503874 w 564166"/>
                            <a:gd name="connsiteY76" fmla="*/ 381207 h 594741"/>
                            <a:gd name="connsiteX77" fmla="*/ 493825 w 564166"/>
                            <a:gd name="connsiteY77" fmla="*/ 404137 h 594741"/>
                            <a:gd name="connsiteX78" fmla="*/ 564166 w 564166"/>
                            <a:gd name="connsiteY78" fmla="*/ 535983 h 594741"/>
                            <a:gd name="connsiteX79" fmla="*/ 489518 w 564166"/>
                            <a:gd name="connsiteY79" fmla="*/ 535983 h 594741"/>
                            <a:gd name="connsiteX80" fmla="*/ 450759 w 564166"/>
                            <a:gd name="connsiteY80" fmla="*/ 594741 h 594741"/>
                            <a:gd name="connsiteX81" fmla="*/ 386160 w 564166"/>
                            <a:gd name="connsiteY81" fmla="*/ 487258 h 594741"/>
                            <a:gd name="connsiteX82" fmla="*/ 384724 w 564166"/>
                            <a:gd name="connsiteY82" fmla="*/ 488691 h 594741"/>
                            <a:gd name="connsiteX83" fmla="*/ 361756 w 564166"/>
                            <a:gd name="connsiteY83" fmla="*/ 503022 h 594741"/>
                            <a:gd name="connsiteX84" fmla="*/ 351707 w 564166"/>
                            <a:gd name="connsiteY84" fmla="*/ 504455 h 594741"/>
                            <a:gd name="connsiteX85" fmla="*/ 350271 w 564166"/>
                            <a:gd name="connsiteY85" fmla="*/ 504455 h 594741"/>
                            <a:gd name="connsiteX86" fmla="*/ 348836 w 564166"/>
                            <a:gd name="connsiteY86" fmla="*/ 505888 h 594741"/>
                            <a:gd name="connsiteX87" fmla="*/ 347400 w 564166"/>
                            <a:gd name="connsiteY87" fmla="*/ 505888 h 594741"/>
                            <a:gd name="connsiteX88" fmla="*/ 345965 w 564166"/>
                            <a:gd name="connsiteY88" fmla="*/ 505888 h 594741"/>
                            <a:gd name="connsiteX89" fmla="*/ 343094 w 564166"/>
                            <a:gd name="connsiteY89" fmla="*/ 505888 h 594741"/>
                            <a:gd name="connsiteX90" fmla="*/ 340222 w 564166"/>
                            <a:gd name="connsiteY90" fmla="*/ 505888 h 594741"/>
                            <a:gd name="connsiteX91" fmla="*/ 338787 w 564166"/>
                            <a:gd name="connsiteY91" fmla="*/ 505888 h 594741"/>
                            <a:gd name="connsiteX92" fmla="*/ 335916 w 564166"/>
                            <a:gd name="connsiteY92" fmla="*/ 505888 h 594741"/>
                            <a:gd name="connsiteX93" fmla="*/ 333045 w 564166"/>
                            <a:gd name="connsiteY93" fmla="*/ 504455 h 594741"/>
                            <a:gd name="connsiteX94" fmla="*/ 312947 w 564166"/>
                            <a:gd name="connsiteY94" fmla="*/ 497289 h 594741"/>
                            <a:gd name="connsiteX95" fmla="*/ 281365 w 564166"/>
                            <a:gd name="connsiteY95" fmla="*/ 487258 h 594741"/>
                            <a:gd name="connsiteX96" fmla="*/ 251219 w 564166"/>
                            <a:gd name="connsiteY96" fmla="*/ 497289 h 594741"/>
                            <a:gd name="connsiteX97" fmla="*/ 231122 w 564166"/>
                            <a:gd name="connsiteY97" fmla="*/ 504455 h 594741"/>
                            <a:gd name="connsiteX98" fmla="*/ 226815 w 564166"/>
                            <a:gd name="connsiteY98" fmla="*/ 505888 h 594741"/>
                            <a:gd name="connsiteX99" fmla="*/ 223944 w 564166"/>
                            <a:gd name="connsiteY99" fmla="*/ 505888 h 594741"/>
                            <a:gd name="connsiteX100" fmla="*/ 221073 w 564166"/>
                            <a:gd name="connsiteY100" fmla="*/ 505888 h 594741"/>
                            <a:gd name="connsiteX101" fmla="*/ 219637 w 564166"/>
                            <a:gd name="connsiteY101" fmla="*/ 505888 h 594741"/>
                            <a:gd name="connsiteX102" fmla="*/ 218202 w 564166"/>
                            <a:gd name="connsiteY102" fmla="*/ 505888 h 594741"/>
                            <a:gd name="connsiteX103" fmla="*/ 216766 w 564166"/>
                            <a:gd name="connsiteY103" fmla="*/ 505888 h 594741"/>
                            <a:gd name="connsiteX104" fmla="*/ 215331 w 564166"/>
                            <a:gd name="connsiteY104" fmla="*/ 505888 h 594741"/>
                            <a:gd name="connsiteX105" fmla="*/ 212460 w 564166"/>
                            <a:gd name="connsiteY105" fmla="*/ 504455 h 594741"/>
                            <a:gd name="connsiteX106" fmla="*/ 202411 w 564166"/>
                            <a:gd name="connsiteY106" fmla="*/ 503022 h 594741"/>
                            <a:gd name="connsiteX107" fmla="*/ 179442 w 564166"/>
                            <a:gd name="connsiteY107" fmla="*/ 488691 h 594741"/>
                            <a:gd name="connsiteX108" fmla="*/ 178007 w 564166"/>
                            <a:gd name="connsiteY108" fmla="*/ 487258 h 594741"/>
                            <a:gd name="connsiteX109" fmla="*/ 111972 w 564166"/>
                            <a:gd name="connsiteY109" fmla="*/ 594741 h 594741"/>
                            <a:gd name="connsiteX110" fmla="*/ 74648 w 564166"/>
                            <a:gd name="connsiteY110" fmla="*/ 535983 h 594741"/>
                            <a:gd name="connsiteX111" fmla="*/ 0 w 564166"/>
                            <a:gd name="connsiteY111" fmla="*/ 535983 h 594741"/>
                            <a:gd name="connsiteX112" fmla="*/ 70342 w 564166"/>
                            <a:gd name="connsiteY112" fmla="*/ 404137 h 594741"/>
                            <a:gd name="connsiteX113" fmla="*/ 58857 w 564166"/>
                            <a:gd name="connsiteY113" fmla="*/ 381207 h 594741"/>
                            <a:gd name="connsiteX114" fmla="*/ 60293 w 564166"/>
                            <a:gd name="connsiteY114" fmla="*/ 359711 h 594741"/>
                            <a:gd name="connsiteX115" fmla="*/ 60293 w 564166"/>
                            <a:gd name="connsiteY115" fmla="*/ 358278 h 594741"/>
                            <a:gd name="connsiteX116" fmla="*/ 61728 w 564166"/>
                            <a:gd name="connsiteY116" fmla="*/ 331049 h 594741"/>
                            <a:gd name="connsiteX117" fmla="*/ 61728 w 564166"/>
                            <a:gd name="connsiteY117" fmla="*/ 329616 h 594741"/>
                            <a:gd name="connsiteX118" fmla="*/ 60293 w 564166"/>
                            <a:gd name="connsiteY118" fmla="*/ 325316 h 594741"/>
                            <a:gd name="connsiteX119" fmla="*/ 54551 w 564166"/>
                            <a:gd name="connsiteY119" fmla="*/ 312418 h 594741"/>
                            <a:gd name="connsiteX120" fmla="*/ 21533 w 564166"/>
                            <a:gd name="connsiteY120" fmla="*/ 252228 h 594741"/>
                            <a:gd name="connsiteX121" fmla="*/ 58857 w 564166"/>
                            <a:gd name="connsiteY121" fmla="*/ 183438 h 594741"/>
                            <a:gd name="connsiteX122" fmla="*/ 60293 w 564166"/>
                            <a:gd name="connsiteY122" fmla="*/ 183438 h 594741"/>
                            <a:gd name="connsiteX123" fmla="*/ 60293 w 564166"/>
                            <a:gd name="connsiteY123" fmla="*/ 180572 h 594741"/>
                            <a:gd name="connsiteX124" fmla="*/ 61728 w 564166"/>
                            <a:gd name="connsiteY124" fmla="*/ 146177 h 594741"/>
                            <a:gd name="connsiteX125" fmla="*/ 60293 w 564166"/>
                            <a:gd name="connsiteY125" fmla="*/ 124681 h 594741"/>
                            <a:gd name="connsiteX126" fmla="*/ 60293 w 564166"/>
                            <a:gd name="connsiteY126" fmla="*/ 121814 h 594741"/>
                            <a:gd name="connsiteX127" fmla="*/ 61728 w 564166"/>
                            <a:gd name="connsiteY127" fmla="*/ 121814 h 594741"/>
                            <a:gd name="connsiteX128" fmla="*/ 61728 w 564166"/>
                            <a:gd name="connsiteY128" fmla="*/ 118948 h 594741"/>
                            <a:gd name="connsiteX129" fmla="*/ 61728 w 564166"/>
                            <a:gd name="connsiteY129" fmla="*/ 117515 h 594741"/>
                            <a:gd name="connsiteX130" fmla="*/ 63164 w 564166"/>
                            <a:gd name="connsiteY130" fmla="*/ 116082 h 594741"/>
                            <a:gd name="connsiteX131" fmla="*/ 63164 w 564166"/>
                            <a:gd name="connsiteY131" fmla="*/ 114649 h 594741"/>
                            <a:gd name="connsiteX132" fmla="*/ 63164 w 564166"/>
                            <a:gd name="connsiteY132" fmla="*/ 113216 h 594741"/>
                            <a:gd name="connsiteX133" fmla="*/ 64599 w 564166"/>
                            <a:gd name="connsiteY133" fmla="*/ 111783 h 594741"/>
                            <a:gd name="connsiteX134" fmla="*/ 64599 w 564166"/>
                            <a:gd name="connsiteY134" fmla="*/ 110350 h 594741"/>
                            <a:gd name="connsiteX135" fmla="*/ 66035 w 564166"/>
                            <a:gd name="connsiteY135" fmla="*/ 107483 h 594741"/>
                            <a:gd name="connsiteX136" fmla="*/ 71777 w 564166"/>
                            <a:gd name="connsiteY136" fmla="*/ 98885 h 594741"/>
                            <a:gd name="connsiteX137" fmla="*/ 71777 w 564166"/>
                            <a:gd name="connsiteY137" fmla="*/ 97452 h 594741"/>
                            <a:gd name="connsiteX138" fmla="*/ 91875 w 564166"/>
                            <a:gd name="connsiteY138" fmla="*/ 80254 h 594741"/>
                            <a:gd name="connsiteX139" fmla="*/ 113408 w 564166"/>
                            <a:gd name="connsiteY139" fmla="*/ 74522 h 594741"/>
                            <a:gd name="connsiteX140" fmla="*/ 114843 w 564166"/>
                            <a:gd name="connsiteY140" fmla="*/ 74522 h 594741"/>
                            <a:gd name="connsiteX141" fmla="*/ 142118 w 564166"/>
                            <a:gd name="connsiteY141" fmla="*/ 65923 h 594741"/>
                            <a:gd name="connsiteX142" fmla="*/ 146425 w 564166"/>
                            <a:gd name="connsiteY142" fmla="*/ 63057 h 594741"/>
                            <a:gd name="connsiteX143" fmla="*/ 166523 w 564166"/>
                            <a:gd name="connsiteY143" fmla="*/ 37261 h 594741"/>
                            <a:gd name="connsiteX144" fmla="*/ 166523 w 564166"/>
                            <a:gd name="connsiteY144" fmla="*/ 35828 h 594741"/>
                            <a:gd name="connsiteX145" fmla="*/ 178007 w 564166"/>
                            <a:gd name="connsiteY145" fmla="*/ 18630 h 594741"/>
                            <a:gd name="connsiteX146" fmla="*/ 180878 w 564166"/>
                            <a:gd name="connsiteY146" fmla="*/ 15764 h 594741"/>
                            <a:gd name="connsiteX147" fmla="*/ 183749 w 564166"/>
                            <a:gd name="connsiteY147" fmla="*/ 14331 h 594741"/>
                            <a:gd name="connsiteX148" fmla="*/ 183749 w 564166"/>
                            <a:gd name="connsiteY148" fmla="*/ 12898 h 594741"/>
                            <a:gd name="connsiteX149" fmla="*/ 186620 w 564166"/>
                            <a:gd name="connsiteY149" fmla="*/ 11465 h 594741"/>
                            <a:gd name="connsiteX150" fmla="*/ 188056 w 564166"/>
                            <a:gd name="connsiteY150" fmla="*/ 10032 h 594741"/>
                            <a:gd name="connsiteX151" fmla="*/ 189491 w 564166"/>
                            <a:gd name="connsiteY151" fmla="*/ 10032 h 594741"/>
                            <a:gd name="connsiteX152" fmla="*/ 190927 w 564166"/>
                            <a:gd name="connsiteY152" fmla="*/ 8599 h 594741"/>
                            <a:gd name="connsiteX153" fmla="*/ 193798 w 564166"/>
                            <a:gd name="connsiteY153" fmla="*/ 7166 h 594741"/>
                            <a:gd name="connsiteX154" fmla="*/ 203846 w 564166"/>
                            <a:gd name="connsiteY154" fmla="*/ 2866 h 594741"/>
                            <a:gd name="connsiteX155" fmla="*/ 231122 w 564166"/>
                            <a:gd name="connsiteY155" fmla="*/ 0 h 5947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</a:cxnLst>
                          <a:rect l="l" t="t" r="r" b="b"/>
                          <a:pathLst>
                            <a:path w="564166" h="594741">
                              <a:moveTo>
                                <a:pt x="281251" y="73107"/>
                              </a:moveTo>
                              <a:cubicBezTo>
                                <a:pt x="380314" y="74540"/>
                                <a:pt x="460713" y="154800"/>
                                <a:pt x="460713" y="253690"/>
                              </a:cubicBezTo>
                              <a:cubicBezTo>
                                <a:pt x="460713" y="352581"/>
                                <a:pt x="380314" y="432841"/>
                                <a:pt x="281251" y="434274"/>
                              </a:cubicBezTo>
                              <a:cubicBezTo>
                                <a:pt x="182188" y="432841"/>
                                <a:pt x="103224" y="352581"/>
                                <a:pt x="103224" y="253690"/>
                              </a:cubicBezTo>
                              <a:cubicBezTo>
                                <a:pt x="103224" y="154800"/>
                                <a:pt x="182188" y="74540"/>
                                <a:pt x="281251" y="73107"/>
                              </a:cubicBezTo>
                              <a:close/>
                              <a:moveTo>
                                <a:pt x="281365" y="57324"/>
                              </a:moveTo>
                              <a:cubicBezTo>
                                <a:pt x="255526" y="58758"/>
                                <a:pt x="231122" y="63057"/>
                                <a:pt x="208153" y="73089"/>
                              </a:cubicBezTo>
                              <a:cubicBezTo>
                                <a:pt x="183749" y="83120"/>
                                <a:pt x="163651" y="97452"/>
                                <a:pt x="144989" y="114649"/>
                              </a:cubicBezTo>
                              <a:cubicBezTo>
                                <a:pt x="127763" y="133279"/>
                                <a:pt x="113408" y="153343"/>
                                <a:pt x="103359" y="177706"/>
                              </a:cubicBezTo>
                              <a:cubicBezTo>
                                <a:pt x="100488" y="183438"/>
                                <a:pt x="97617" y="190604"/>
                                <a:pt x="96181" y="197769"/>
                              </a:cubicBezTo>
                              <a:cubicBezTo>
                                <a:pt x="96181" y="197769"/>
                                <a:pt x="87568" y="223565"/>
                                <a:pt x="87568" y="253661"/>
                              </a:cubicBezTo>
                              <a:cubicBezTo>
                                <a:pt x="87568" y="276590"/>
                                <a:pt x="93310" y="299520"/>
                                <a:pt x="96181" y="308119"/>
                              </a:cubicBezTo>
                              <a:cubicBezTo>
                                <a:pt x="97617" y="315284"/>
                                <a:pt x="100488" y="322450"/>
                                <a:pt x="103359" y="329616"/>
                              </a:cubicBezTo>
                              <a:cubicBezTo>
                                <a:pt x="113408" y="352545"/>
                                <a:pt x="127763" y="374042"/>
                                <a:pt x="144989" y="391239"/>
                              </a:cubicBezTo>
                              <a:cubicBezTo>
                                <a:pt x="163651" y="409870"/>
                                <a:pt x="183749" y="422768"/>
                                <a:pt x="208153" y="432799"/>
                              </a:cubicBezTo>
                              <a:cubicBezTo>
                                <a:pt x="231122" y="442831"/>
                                <a:pt x="255526" y="448564"/>
                                <a:pt x="281365" y="448564"/>
                              </a:cubicBezTo>
                              <a:cubicBezTo>
                                <a:pt x="307205" y="448564"/>
                                <a:pt x="333045" y="442831"/>
                                <a:pt x="356013" y="432799"/>
                              </a:cubicBezTo>
                              <a:cubicBezTo>
                                <a:pt x="378982" y="422768"/>
                                <a:pt x="400515" y="409870"/>
                                <a:pt x="417741" y="391239"/>
                              </a:cubicBezTo>
                              <a:cubicBezTo>
                                <a:pt x="436403" y="374042"/>
                                <a:pt x="450759" y="352545"/>
                                <a:pt x="460808" y="329616"/>
                              </a:cubicBezTo>
                              <a:cubicBezTo>
                                <a:pt x="463679" y="322450"/>
                                <a:pt x="465114" y="315284"/>
                                <a:pt x="467985" y="308119"/>
                              </a:cubicBezTo>
                              <a:cubicBezTo>
                                <a:pt x="469421" y="299520"/>
                                <a:pt x="475163" y="276590"/>
                                <a:pt x="475163" y="253661"/>
                              </a:cubicBezTo>
                              <a:cubicBezTo>
                                <a:pt x="475163" y="223565"/>
                                <a:pt x="467985" y="197769"/>
                                <a:pt x="467985" y="197769"/>
                              </a:cubicBezTo>
                              <a:cubicBezTo>
                                <a:pt x="465114" y="190604"/>
                                <a:pt x="463679" y="183438"/>
                                <a:pt x="460808" y="177706"/>
                              </a:cubicBezTo>
                              <a:cubicBezTo>
                                <a:pt x="450759" y="153343"/>
                                <a:pt x="436403" y="133279"/>
                                <a:pt x="417741" y="114649"/>
                              </a:cubicBezTo>
                              <a:cubicBezTo>
                                <a:pt x="400515" y="97452"/>
                                <a:pt x="378982" y="83120"/>
                                <a:pt x="356013" y="73089"/>
                              </a:cubicBezTo>
                              <a:cubicBezTo>
                                <a:pt x="333045" y="63057"/>
                                <a:pt x="307205" y="58758"/>
                                <a:pt x="281365" y="57324"/>
                              </a:cubicBezTo>
                              <a:close/>
                              <a:moveTo>
                                <a:pt x="231122" y="0"/>
                              </a:moveTo>
                              <a:cubicBezTo>
                                <a:pt x="238299" y="1433"/>
                                <a:pt x="245477" y="4299"/>
                                <a:pt x="251219" y="8599"/>
                              </a:cubicBezTo>
                              <a:cubicBezTo>
                                <a:pt x="251219" y="8599"/>
                                <a:pt x="251219" y="8599"/>
                                <a:pt x="252655" y="8599"/>
                              </a:cubicBezTo>
                              <a:cubicBezTo>
                                <a:pt x="259832" y="14331"/>
                                <a:pt x="268446" y="17197"/>
                                <a:pt x="278494" y="18630"/>
                              </a:cubicBezTo>
                              <a:cubicBezTo>
                                <a:pt x="279930" y="18630"/>
                                <a:pt x="281365" y="18630"/>
                                <a:pt x="281365" y="18630"/>
                              </a:cubicBezTo>
                              <a:cubicBezTo>
                                <a:pt x="282801" y="18630"/>
                                <a:pt x="284237" y="18630"/>
                                <a:pt x="284237" y="18630"/>
                              </a:cubicBezTo>
                              <a:cubicBezTo>
                                <a:pt x="295721" y="17197"/>
                                <a:pt x="304334" y="14331"/>
                                <a:pt x="311512" y="8599"/>
                              </a:cubicBezTo>
                              <a:cubicBezTo>
                                <a:pt x="317254" y="4299"/>
                                <a:pt x="324432" y="1433"/>
                                <a:pt x="333045" y="0"/>
                              </a:cubicBezTo>
                              <a:cubicBezTo>
                                <a:pt x="341658" y="0"/>
                                <a:pt x="350271" y="0"/>
                                <a:pt x="358884" y="2866"/>
                              </a:cubicBezTo>
                              <a:lnTo>
                                <a:pt x="360320" y="2866"/>
                              </a:lnTo>
                              <a:cubicBezTo>
                                <a:pt x="364627" y="4299"/>
                                <a:pt x="367498" y="5732"/>
                                <a:pt x="370369" y="7166"/>
                              </a:cubicBezTo>
                              <a:cubicBezTo>
                                <a:pt x="371804" y="8599"/>
                                <a:pt x="371804" y="8599"/>
                                <a:pt x="373240" y="8599"/>
                              </a:cubicBezTo>
                              <a:lnTo>
                                <a:pt x="373240" y="10032"/>
                              </a:lnTo>
                              <a:lnTo>
                                <a:pt x="374675" y="10032"/>
                              </a:lnTo>
                              <a:lnTo>
                                <a:pt x="377546" y="11465"/>
                              </a:lnTo>
                              <a:lnTo>
                                <a:pt x="380418" y="12898"/>
                              </a:lnTo>
                              <a:lnTo>
                                <a:pt x="380418" y="14331"/>
                              </a:lnTo>
                              <a:cubicBezTo>
                                <a:pt x="380418" y="14331"/>
                                <a:pt x="381853" y="15764"/>
                                <a:pt x="381853" y="15764"/>
                              </a:cubicBezTo>
                              <a:lnTo>
                                <a:pt x="383289" y="15764"/>
                              </a:lnTo>
                              <a:cubicBezTo>
                                <a:pt x="383289" y="17197"/>
                                <a:pt x="384724" y="17197"/>
                                <a:pt x="384724" y="18630"/>
                              </a:cubicBezTo>
                              <a:cubicBezTo>
                                <a:pt x="390466" y="22930"/>
                                <a:pt x="394773" y="30095"/>
                                <a:pt x="396208" y="35828"/>
                              </a:cubicBezTo>
                              <a:lnTo>
                                <a:pt x="396208" y="37261"/>
                              </a:lnTo>
                              <a:cubicBezTo>
                                <a:pt x="400515" y="45860"/>
                                <a:pt x="407693" y="55891"/>
                                <a:pt x="417741" y="63057"/>
                              </a:cubicBezTo>
                              <a:cubicBezTo>
                                <a:pt x="419177" y="64490"/>
                                <a:pt x="420613" y="65923"/>
                                <a:pt x="422048" y="65923"/>
                              </a:cubicBezTo>
                              <a:cubicBezTo>
                                <a:pt x="430661" y="71656"/>
                                <a:pt x="440710" y="74522"/>
                                <a:pt x="449323" y="74522"/>
                              </a:cubicBezTo>
                              <a:cubicBezTo>
                                <a:pt x="449323" y="74522"/>
                                <a:pt x="449323" y="74522"/>
                                <a:pt x="450759" y="74522"/>
                              </a:cubicBezTo>
                              <a:cubicBezTo>
                                <a:pt x="456501" y="74522"/>
                                <a:pt x="463679" y="75955"/>
                                <a:pt x="470856" y="80254"/>
                              </a:cubicBezTo>
                              <a:cubicBezTo>
                                <a:pt x="478034" y="84554"/>
                                <a:pt x="485212" y="90286"/>
                                <a:pt x="490954" y="97452"/>
                              </a:cubicBezTo>
                              <a:lnTo>
                                <a:pt x="492389" y="98885"/>
                              </a:lnTo>
                              <a:cubicBezTo>
                                <a:pt x="493825" y="101751"/>
                                <a:pt x="496696" y="104617"/>
                                <a:pt x="498132" y="107483"/>
                              </a:cubicBezTo>
                              <a:cubicBezTo>
                                <a:pt x="498132" y="108916"/>
                                <a:pt x="498132" y="108916"/>
                                <a:pt x="498132" y="110350"/>
                              </a:cubicBezTo>
                              <a:lnTo>
                                <a:pt x="499567" y="111783"/>
                              </a:lnTo>
                              <a:lnTo>
                                <a:pt x="499567" y="113216"/>
                              </a:lnTo>
                              <a:lnTo>
                                <a:pt x="501003" y="114649"/>
                              </a:lnTo>
                              <a:lnTo>
                                <a:pt x="501003" y="116082"/>
                              </a:lnTo>
                              <a:cubicBezTo>
                                <a:pt x="501003" y="116082"/>
                                <a:pt x="501003" y="117515"/>
                                <a:pt x="502438" y="117515"/>
                              </a:cubicBezTo>
                              <a:lnTo>
                                <a:pt x="502438" y="118948"/>
                              </a:lnTo>
                              <a:cubicBezTo>
                                <a:pt x="502438" y="118948"/>
                                <a:pt x="502438" y="120381"/>
                                <a:pt x="502438" y="121814"/>
                              </a:cubicBezTo>
                              <a:cubicBezTo>
                                <a:pt x="502438" y="123248"/>
                                <a:pt x="503874" y="123248"/>
                                <a:pt x="503874" y="124681"/>
                              </a:cubicBezTo>
                              <a:cubicBezTo>
                                <a:pt x="505309" y="131846"/>
                                <a:pt x="503874" y="140445"/>
                                <a:pt x="502438" y="146177"/>
                              </a:cubicBezTo>
                              <a:cubicBezTo>
                                <a:pt x="498132" y="156209"/>
                                <a:pt x="499567" y="167674"/>
                                <a:pt x="502438" y="180572"/>
                              </a:cubicBezTo>
                              <a:cubicBezTo>
                                <a:pt x="502438" y="180572"/>
                                <a:pt x="503874" y="182005"/>
                                <a:pt x="503874" y="183438"/>
                              </a:cubicBezTo>
                              <a:cubicBezTo>
                                <a:pt x="511051" y="200636"/>
                                <a:pt x="542633" y="212100"/>
                                <a:pt x="542633" y="252228"/>
                              </a:cubicBezTo>
                              <a:cubicBezTo>
                                <a:pt x="542633" y="289488"/>
                                <a:pt x="518229" y="299520"/>
                                <a:pt x="509616" y="312418"/>
                              </a:cubicBezTo>
                              <a:cubicBezTo>
                                <a:pt x="506745" y="316718"/>
                                <a:pt x="505309" y="321017"/>
                                <a:pt x="502438" y="325316"/>
                              </a:cubicBezTo>
                              <a:cubicBezTo>
                                <a:pt x="502438" y="326749"/>
                                <a:pt x="502438" y="328182"/>
                                <a:pt x="502438" y="329616"/>
                              </a:cubicBezTo>
                              <a:lnTo>
                                <a:pt x="502438" y="331049"/>
                              </a:lnTo>
                              <a:cubicBezTo>
                                <a:pt x="499567" y="341080"/>
                                <a:pt x="499567" y="349679"/>
                                <a:pt x="502438" y="358278"/>
                              </a:cubicBezTo>
                              <a:cubicBezTo>
                                <a:pt x="502438" y="358278"/>
                                <a:pt x="502438" y="358278"/>
                                <a:pt x="502438" y="359711"/>
                              </a:cubicBezTo>
                              <a:cubicBezTo>
                                <a:pt x="503874" y="359711"/>
                                <a:pt x="503874" y="359711"/>
                                <a:pt x="503874" y="359711"/>
                              </a:cubicBezTo>
                              <a:cubicBezTo>
                                <a:pt x="505309" y="365443"/>
                                <a:pt x="505309" y="374042"/>
                                <a:pt x="503874" y="381207"/>
                              </a:cubicBezTo>
                              <a:cubicBezTo>
                                <a:pt x="502438" y="389806"/>
                                <a:pt x="499567" y="396972"/>
                                <a:pt x="493825" y="404137"/>
                              </a:cubicBezTo>
                              <a:lnTo>
                                <a:pt x="564166" y="535983"/>
                              </a:lnTo>
                              <a:lnTo>
                                <a:pt x="489518" y="535983"/>
                              </a:lnTo>
                              <a:lnTo>
                                <a:pt x="450759" y="594741"/>
                              </a:lnTo>
                              <a:lnTo>
                                <a:pt x="386160" y="487258"/>
                              </a:lnTo>
                              <a:cubicBezTo>
                                <a:pt x="386160" y="488691"/>
                                <a:pt x="384724" y="488691"/>
                                <a:pt x="384724" y="488691"/>
                              </a:cubicBezTo>
                              <a:cubicBezTo>
                                <a:pt x="378982" y="494423"/>
                                <a:pt x="370369" y="498723"/>
                                <a:pt x="361756" y="503022"/>
                              </a:cubicBezTo>
                              <a:cubicBezTo>
                                <a:pt x="357449" y="503022"/>
                                <a:pt x="354578" y="504455"/>
                                <a:pt x="351707" y="504455"/>
                              </a:cubicBezTo>
                              <a:lnTo>
                                <a:pt x="350271" y="504455"/>
                              </a:lnTo>
                              <a:cubicBezTo>
                                <a:pt x="350271" y="504455"/>
                                <a:pt x="348836" y="505888"/>
                                <a:pt x="348836" y="505888"/>
                              </a:cubicBezTo>
                              <a:lnTo>
                                <a:pt x="347400" y="505888"/>
                              </a:lnTo>
                              <a:lnTo>
                                <a:pt x="345965" y="505888"/>
                              </a:lnTo>
                              <a:lnTo>
                                <a:pt x="343094" y="505888"/>
                              </a:lnTo>
                              <a:lnTo>
                                <a:pt x="340222" y="505888"/>
                              </a:lnTo>
                              <a:lnTo>
                                <a:pt x="338787" y="505888"/>
                              </a:lnTo>
                              <a:cubicBezTo>
                                <a:pt x="338787" y="505888"/>
                                <a:pt x="337351" y="505888"/>
                                <a:pt x="335916" y="505888"/>
                              </a:cubicBezTo>
                              <a:cubicBezTo>
                                <a:pt x="334480" y="505888"/>
                                <a:pt x="334480" y="505888"/>
                                <a:pt x="333045" y="504455"/>
                              </a:cubicBezTo>
                              <a:cubicBezTo>
                                <a:pt x="325867" y="504455"/>
                                <a:pt x="318689" y="501589"/>
                                <a:pt x="312947" y="497289"/>
                              </a:cubicBezTo>
                              <a:cubicBezTo>
                                <a:pt x="304334" y="491557"/>
                                <a:pt x="294285" y="487258"/>
                                <a:pt x="281365" y="487258"/>
                              </a:cubicBezTo>
                              <a:cubicBezTo>
                                <a:pt x="269881" y="487258"/>
                                <a:pt x="258397" y="491557"/>
                                <a:pt x="251219" y="497289"/>
                              </a:cubicBezTo>
                              <a:cubicBezTo>
                                <a:pt x="245477" y="501589"/>
                                <a:pt x="238299" y="504455"/>
                                <a:pt x="231122" y="504455"/>
                              </a:cubicBezTo>
                              <a:cubicBezTo>
                                <a:pt x="229686" y="505888"/>
                                <a:pt x="228251" y="505888"/>
                                <a:pt x="226815" y="505888"/>
                              </a:cubicBezTo>
                              <a:cubicBezTo>
                                <a:pt x="226815" y="505888"/>
                                <a:pt x="225380" y="505888"/>
                                <a:pt x="223944" y="505888"/>
                              </a:cubicBezTo>
                              <a:lnTo>
                                <a:pt x="221073" y="505888"/>
                              </a:lnTo>
                              <a:lnTo>
                                <a:pt x="219637" y="505888"/>
                              </a:lnTo>
                              <a:lnTo>
                                <a:pt x="218202" y="505888"/>
                              </a:lnTo>
                              <a:lnTo>
                                <a:pt x="216766" y="505888"/>
                              </a:lnTo>
                              <a:lnTo>
                                <a:pt x="215331" y="505888"/>
                              </a:lnTo>
                              <a:cubicBezTo>
                                <a:pt x="213895" y="505888"/>
                                <a:pt x="213895" y="504455"/>
                                <a:pt x="212460" y="504455"/>
                              </a:cubicBezTo>
                              <a:cubicBezTo>
                                <a:pt x="209589" y="504455"/>
                                <a:pt x="205282" y="503022"/>
                                <a:pt x="202411" y="503022"/>
                              </a:cubicBezTo>
                              <a:cubicBezTo>
                                <a:pt x="192362" y="498723"/>
                                <a:pt x="185185" y="494423"/>
                                <a:pt x="179442" y="488691"/>
                              </a:cubicBezTo>
                              <a:cubicBezTo>
                                <a:pt x="178007" y="488691"/>
                                <a:pt x="178007" y="488691"/>
                                <a:pt x="178007" y="487258"/>
                              </a:cubicBezTo>
                              <a:lnTo>
                                <a:pt x="111972" y="594741"/>
                              </a:lnTo>
                              <a:lnTo>
                                <a:pt x="74648" y="535983"/>
                              </a:lnTo>
                              <a:lnTo>
                                <a:pt x="0" y="535983"/>
                              </a:lnTo>
                              <a:lnTo>
                                <a:pt x="70342" y="404137"/>
                              </a:lnTo>
                              <a:cubicBezTo>
                                <a:pt x="64599" y="396972"/>
                                <a:pt x="61728" y="389806"/>
                                <a:pt x="58857" y="381207"/>
                              </a:cubicBezTo>
                              <a:cubicBezTo>
                                <a:pt x="57422" y="374042"/>
                                <a:pt x="58857" y="365443"/>
                                <a:pt x="60293" y="359711"/>
                              </a:cubicBezTo>
                              <a:cubicBezTo>
                                <a:pt x="60293" y="358278"/>
                                <a:pt x="60293" y="358278"/>
                                <a:pt x="60293" y="358278"/>
                              </a:cubicBezTo>
                              <a:cubicBezTo>
                                <a:pt x="63164" y="349679"/>
                                <a:pt x="64599" y="341080"/>
                                <a:pt x="61728" y="331049"/>
                              </a:cubicBezTo>
                              <a:lnTo>
                                <a:pt x="61728" y="329616"/>
                              </a:lnTo>
                              <a:cubicBezTo>
                                <a:pt x="61728" y="328182"/>
                                <a:pt x="61728" y="326749"/>
                                <a:pt x="60293" y="325316"/>
                              </a:cubicBezTo>
                              <a:cubicBezTo>
                                <a:pt x="58857" y="321017"/>
                                <a:pt x="57422" y="316718"/>
                                <a:pt x="54551" y="312418"/>
                              </a:cubicBezTo>
                              <a:cubicBezTo>
                                <a:pt x="45937" y="299520"/>
                                <a:pt x="21533" y="289488"/>
                                <a:pt x="21533" y="252228"/>
                              </a:cubicBezTo>
                              <a:cubicBezTo>
                                <a:pt x="21533" y="212100"/>
                                <a:pt x="53115" y="200636"/>
                                <a:pt x="58857" y="183438"/>
                              </a:cubicBezTo>
                              <a:cubicBezTo>
                                <a:pt x="58857" y="183438"/>
                                <a:pt x="60293" y="183438"/>
                                <a:pt x="60293" y="183438"/>
                              </a:cubicBezTo>
                              <a:cubicBezTo>
                                <a:pt x="60293" y="182005"/>
                                <a:pt x="60293" y="180572"/>
                                <a:pt x="60293" y="180572"/>
                              </a:cubicBezTo>
                              <a:cubicBezTo>
                                <a:pt x="64599" y="167674"/>
                                <a:pt x="64599" y="156209"/>
                                <a:pt x="61728" y="146177"/>
                              </a:cubicBezTo>
                              <a:cubicBezTo>
                                <a:pt x="58857" y="140445"/>
                                <a:pt x="58857" y="131846"/>
                                <a:pt x="60293" y="124681"/>
                              </a:cubicBezTo>
                              <a:cubicBezTo>
                                <a:pt x="60293" y="123248"/>
                                <a:pt x="60293" y="123248"/>
                                <a:pt x="60293" y="121814"/>
                              </a:cubicBezTo>
                              <a:lnTo>
                                <a:pt x="61728" y="121814"/>
                              </a:lnTo>
                              <a:cubicBezTo>
                                <a:pt x="61728" y="120381"/>
                                <a:pt x="61728" y="118948"/>
                                <a:pt x="61728" y="118948"/>
                              </a:cubicBezTo>
                              <a:lnTo>
                                <a:pt x="61728" y="117515"/>
                              </a:lnTo>
                              <a:cubicBezTo>
                                <a:pt x="61728" y="117515"/>
                                <a:pt x="63164" y="116082"/>
                                <a:pt x="63164" y="116082"/>
                              </a:cubicBezTo>
                              <a:lnTo>
                                <a:pt x="63164" y="114649"/>
                              </a:lnTo>
                              <a:lnTo>
                                <a:pt x="63164" y="113216"/>
                              </a:lnTo>
                              <a:lnTo>
                                <a:pt x="64599" y="111783"/>
                              </a:lnTo>
                              <a:lnTo>
                                <a:pt x="64599" y="110350"/>
                              </a:lnTo>
                              <a:cubicBezTo>
                                <a:pt x="64599" y="108916"/>
                                <a:pt x="66035" y="108916"/>
                                <a:pt x="66035" y="107483"/>
                              </a:cubicBezTo>
                              <a:cubicBezTo>
                                <a:pt x="67470" y="104617"/>
                                <a:pt x="68906" y="101751"/>
                                <a:pt x="71777" y="98885"/>
                              </a:cubicBezTo>
                              <a:lnTo>
                                <a:pt x="71777" y="97452"/>
                              </a:lnTo>
                              <a:cubicBezTo>
                                <a:pt x="77519" y="90286"/>
                                <a:pt x="84697" y="83120"/>
                                <a:pt x="91875" y="80254"/>
                              </a:cubicBezTo>
                              <a:cubicBezTo>
                                <a:pt x="99052" y="75955"/>
                                <a:pt x="106230" y="74522"/>
                                <a:pt x="113408" y="74522"/>
                              </a:cubicBezTo>
                              <a:cubicBezTo>
                                <a:pt x="114843" y="74522"/>
                                <a:pt x="114843" y="74522"/>
                                <a:pt x="114843" y="74522"/>
                              </a:cubicBezTo>
                              <a:cubicBezTo>
                                <a:pt x="123456" y="74522"/>
                                <a:pt x="133505" y="71656"/>
                                <a:pt x="142118" y="65923"/>
                              </a:cubicBezTo>
                              <a:cubicBezTo>
                                <a:pt x="143554" y="65923"/>
                                <a:pt x="144989" y="64490"/>
                                <a:pt x="146425" y="63057"/>
                              </a:cubicBezTo>
                              <a:cubicBezTo>
                                <a:pt x="156474" y="55891"/>
                                <a:pt x="163651" y="45860"/>
                                <a:pt x="166523" y="37261"/>
                              </a:cubicBezTo>
                              <a:lnTo>
                                <a:pt x="166523" y="35828"/>
                              </a:lnTo>
                              <a:cubicBezTo>
                                <a:pt x="169394" y="30095"/>
                                <a:pt x="172265" y="22930"/>
                                <a:pt x="178007" y="18630"/>
                              </a:cubicBezTo>
                              <a:cubicBezTo>
                                <a:pt x="179442" y="17197"/>
                                <a:pt x="179442" y="17197"/>
                                <a:pt x="180878" y="15764"/>
                              </a:cubicBezTo>
                              <a:cubicBezTo>
                                <a:pt x="182313" y="15764"/>
                                <a:pt x="182313" y="14331"/>
                                <a:pt x="183749" y="14331"/>
                              </a:cubicBezTo>
                              <a:lnTo>
                                <a:pt x="183749" y="12898"/>
                              </a:lnTo>
                              <a:lnTo>
                                <a:pt x="186620" y="11465"/>
                              </a:lnTo>
                              <a:lnTo>
                                <a:pt x="188056" y="10032"/>
                              </a:lnTo>
                              <a:lnTo>
                                <a:pt x="189491" y="10032"/>
                              </a:lnTo>
                              <a:lnTo>
                                <a:pt x="190927" y="8599"/>
                              </a:lnTo>
                              <a:cubicBezTo>
                                <a:pt x="192362" y="8599"/>
                                <a:pt x="192362" y="8599"/>
                                <a:pt x="193798" y="7166"/>
                              </a:cubicBezTo>
                              <a:cubicBezTo>
                                <a:pt x="196669" y="5732"/>
                                <a:pt x="199540" y="4299"/>
                                <a:pt x="203846" y="2866"/>
                              </a:cubicBezTo>
                              <a:cubicBezTo>
                                <a:pt x="213895" y="0"/>
                                <a:pt x="222508" y="0"/>
                                <a:pt x="23112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5F8A33" w14:textId="77777777" w:rsidR="004D5ADA" w:rsidRDefault="004D5ADA" w:rsidP="004D5A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9F28" id="award-badge_48012" o:spid="_x0000_s1034" style="position:absolute;left:0;text-align:left;margin-left:47.15pt;margin-top:323.45pt;width:13.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64166,59474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" adj="-11796480,,5400" path="m281251,73107v99063,1433,179462,81693,179462,180583c460713,352581,380314,432841,281251,434274,182188,432841,103224,352581,103224,253690v,-98890,78964,-179150,178027,-180583xm281365,57324v-25839,1434,-50243,5733,-73212,15765c183749,83120,163651,97452,144989,114649v-17226,18630,-31581,38694,-41630,63057c100488,183438,97617,190604,96181,197769v,,-8613,25796,-8613,55892c87568,276590,93310,299520,96181,308119v1436,7165,4307,14331,7178,21497c113408,352545,127763,374042,144989,391239v18662,18631,38760,31529,63164,41560c231122,442831,255526,448564,281365,448564v25840,,51680,-5733,74648,-15765c378982,422768,400515,409870,417741,391239v18662,-17197,33018,-38694,43067,-61623c463679,322450,465114,315284,467985,308119v1436,-8599,7178,-31529,7178,-54458c475163,223565,467985,197769,467985,197769v-2871,-7165,-4306,-14331,-7177,-20063c450759,153343,436403,133279,417741,114649,400515,97452,378982,83120,356013,73089,333045,63057,307205,58758,281365,57324xm231122,v7177,1433,14355,4299,20097,8599c251219,8599,251219,8599,252655,8599v7177,5732,15791,8598,25839,10031c279930,18630,281365,18630,281365,18630v1436,,2872,,2872,c295721,17197,304334,14331,311512,8599,317254,4299,324432,1433,333045,v8613,,17226,,25839,2866l360320,2866v4307,1433,7178,2866,10049,4300c371804,8599,371804,8599,373240,8599r,1433l374675,10032r2871,1433l380418,12898r,1433c380418,14331,381853,15764,381853,15764r1436,c383289,17197,384724,17197,384724,18630v5742,4300,10049,11465,11484,17198l396208,37261v4307,8599,11485,18630,21533,25796c419177,64490,420613,65923,422048,65923v8613,5733,18662,8599,27275,8599c449323,74522,449323,74522,450759,74522v5742,,12920,1433,20097,5732c478034,84554,485212,90286,490954,97452r1435,1433c493825,101751,496696,104617,498132,107483v,1433,,1433,,2867l499567,111783r,1433l501003,114649r,1433c501003,116082,501003,117515,502438,117515r,1433c502438,118948,502438,120381,502438,121814v,1434,1436,1434,1436,2867c505309,131846,503874,140445,502438,146177v-4306,10032,-2871,21497,,34395c502438,180572,503874,182005,503874,183438v7177,17198,38759,28662,38759,68790c542633,289488,518229,299520,509616,312418v-2871,4300,-4307,8599,-7178,12898c502438,326749,502438,328182,502438,329616r,1433c499567,341080,499567,349679,502438,358278v,,,,,1433c503874,359711,503874,359711,503874,359711v1435,5732,1435,14331,,21496c502438,389806,499567,396972,493825,404137r70341,131846l489518,535983r-38759,58758l386160,487258v,1433,-1436,1433,-1436,1433c378982,494423,370369,498723,361756,503022v-4307,,-7178,1433,-10049,1433l350271,504455v,,-1435,1433,-1435,1433l347400,505888r-1435,l343094,505888r-2872,l338787,505888v,,-1436,,-2871,c334480,505888,334480,505888,333045,504455v-7178,,-14356,-2866,-20098,-7166c304334,491557,294285,487258,281365,487258v-11484,,-22968,4299,-30146,10031c245477,501589,238299,504455,231122,504455v-1436,1433,-2871,1433,-4307,1433c226815,505888,225380,505888,223944,505888r-2871,l219637,505888r-1435,l216766,505888r-1435,c213895,505888,213895,504455,212460,504455v-2871,,-7178,-1433,-10049,-1433c192362,498723,185185,494423,179442,488691v-1435,,-1435,,-1435,-1433l111972,594741,74648,535983,,535983,70342,404137c64599,396972,61728,389806,58857,381207v-1435,-7165,,-15764,1436,-21496c60293,358278,60293,358278,60293,358278v2871,-8599,4306,-17198,1435,-27229l61728,329616v,-1434,,-2867,-1435,-4300c58857,321017,57422,316718,54551,312418,45937,299520,21533,289488,21533,252228v,-40128,31582,-51592,37324,-68790c58857,183438,60293,183438,60293,183438v,-1433,,-2866,,-2866c64599,167674,64599,156209,61728,146177v-2871,-5732,-2871,-14331,-1435,-21496c60293,123248,60293,123248,60293,121814r1435,c61728,120381,61728,118948,61728,118948r,-1433c61728,117515,63164,116082,63164,116082r,-1433l63164,113216r1435,-1433l64599,110350v,-1434,1436,-1434,1436,-2867c67470,104617,68906,101751,71777,98885r,-1433c77519,90286,84697,83120,91875,80254v7177,-4299,14355,-5732,21533,-5732c114843,74522,114843,74522,114843,74522v8613,,18662,-2866,27275,-8599c143554,65923,144989,64490,146425,63057v10049,-7166,17226,-17197,20098,-25796l166523,35828v2871,-5733,5742,-12898,11484,-17198c179442,17197,179442,17197,180878,15764v1435,,1435,-1433,2871,-1433l183749,12898r2871,-1433l188056,10032r1435,l190927,8599v1435,,1435,,2871,-1433c196669,5732,199540,4299,203846,2866,213895,,222508,,231122,xe" stroked="f">
                <v:stroke joinstyle="miter"/>
                <v:formulas/>
                <v:path arrowok="t" o:connecttype="custom" o:connectlocs="85472,22246;140011,77196;85472,132146;31370,77196;85472,22246;85507,17443;63258,22240;44062,34887;31411,54075;29229,60180;26612,77187;29229,93758;31411,100300;44062,119051;63258,131697;85507,136494;108192,131697;126951,119051;140040,100300;142221,93758;144402,77187;142221,60180;140040,54075;126951,34887;108192,22240;85507,17443;70238,0;76345,2617;76782,2617;84634,5669;85507,5669;86380,5669;94668,2617;101212,0;109065,872;109501,872;112555,2181;113428,2617;113428,3053;113864,3053;114736,3489;115609,3925;115609,4361;116045,4797;116481,4797;116918,5669;120408,10902;120408,11338;126951,19188;128260,20060;136549,22676;136986,22676;143093,24421;149201,29654;149637,30090;151382,32706;151382,33579;151818,34015;151818,34451;152255,34887;152255,35323;152691,35759;152691,36195;152691,37067;153127,37939;152691,44481;152691,54947;153127,55819;164906,76751;154872,95066;152691,98991;152691,100300;152691,100736;152691,109021;152691,109457;153127,109457;153127,115998;150073,122976;171450,163095;148764,163095;136986,180975;117354,148269;116918,148705;109938,153066;106884,153502;106447,153502;106011,153938;105575,153938;105139,153938;104266,153938;103393,153938;102957,153938;102085,153938;101212,153502;95105,151321;85507,148269;76345,151321;70238,153502;68929,153938;68057,153938;67184,153938;66748,153938;66312,153938;65875,153938;65439,153938;64567,153502;61513,153066;54532,148705;54096,148269;34028,180975;22686,163095;0,163095;21377,122976;17887,115998;18323,109457;18323,109021;18759,100736;18759,100300;18323,98991;16578,95066;6544,76751;17887,55819;18323,55819;18323,54947;18759,44481;18323,37939;18323,37067;18759,37067;18759,36195;18759,35759;19196,35323;19196,34887;19196,34451;19632,34015;19632,33579;20068,32706;21813,30090;21813,29654;27921,24421;34465,22676;34901,22676;43190,20060;44499,19188;50606,11338;50606,10902;54096,5669;54969,4797;55841,4361;55841,3925;56714,3489;57150,3053;57586,3053;58023,2617;58895,2181;61949,872;7023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 textboxrect="0,0,564166,594741"/>
                <o:lock v:ext="edit" aspectratio="t"/>
                <v:textbox>
                  <w:txbxContent>
                    <w:p w14:paraId="645F8A33" w14:textId="77777777" w:rsidR="004D5ADA" w:rsidRDefault="004D5ADA" w:rsidP="004D5ADA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56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18879E" wp14:editId="23ED0F6B">
                <wp:simplePos x="0" y="0"/>
                <wp:positionH relativeFrom="column">
                  <wp:posOffset>815552</wp:posOffset>
                </wp:positionH>
                <wp:positionV relativeFrom="paragraph">
                  <wp:posOffset>4051512</wp:posOffset>
                </wp:positionV>
                <wp:extent cx="1100455" cy="288925"/>
                <wp:effectExtent l="0" t="0" r="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52F192" w14:textId="0829E816" w:rsidR="008F5DAA" w:rsidRDefault="004D5ADA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荣誉奖励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D18879E" id="矩形 41" o:spid="_x0000_s1035" style="position:absolute;left:0;text-align:left;margin-left:64.2pt;margin-top:319pt;width:86.65pt;height:22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" filled="f" stroked="f" strokeweight="1pt">
                <v:textbox>
                  <w:txbxContent>
                    <w:p w14:paraId="4752F192" w14:textId="0829E816" w:rsidR="008F5DAA" w:rsidRDefault="004D5ADA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sz w:val="28"/>
                          <w:szCs w:val="28"/>
                        </w:rPr>
                        <w:t>荣誉奖励</w:t>
                      </w:r>
                    </w:p>
                  </w:txbxContent>
                </v:textbox>
              </v:rect>
            </w:pict>
          </mc:Fallback>
        </mc:AlternateContent>
      </w:r>
      <w:r w:rsidR="00C656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88F1CD" wp14:editId="61DA31FD">
                <wp:simplePos x="0" y="0"/>
                <wp:positionH relativeFrom="column">
                  <wp:posOffset>2038350</wp:posOffset>
                </wp:positionH>
                <wp:positionV relativeFrom="paragraph">
                  <wp:posOffset>4090458</wp:posOffset>
                </wp:positionV>
                <wp:extent cx="181610" cy="186055"/>
                <wp:effectExtent l="0" t="0" r="8890" b="4445"/>
                <wp:wrapNone/>
                <wp:docPr id="5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1610" cy="186055"/>
                        </a:xfrm>
                        <a:prstGeom prst="triangl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F1AF0E" w14:textId="77777777" w:rsidR="008F5DAA" w:rsidRDefault="0000000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F1CD" id="矩形 43" o:spid="_x0000_s1036" type="#_x0000_t5" style="position:absolute;left:0;text-align:left;margin-left:160.5pt;margin-top:322.1pt;width:14.3pt;height:14.6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" fillcolor="#d9d9d9" stroked="f" strokeweight="1pt">
                <v:textbox>
                  <w:txbxContent>
                    <w:p w14:paraId="0EF1AF0E" w14:textId="77777777" w:rsidR="008F5DAA" w:rsidRDefault="0000000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656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3F4D58" wp14:editId="1E7DF985">
                <wp:simplePos x="0" y="0"/>
                <wp:positionH relativeFrom="column">
                  <wp:posOffset>1985645</wp:posOffset>
                </wp:positionH>
                <wp:positionV relativeFrom="paragraph">
                  <wp:posOffset>4026323</wp:posOffset>
                </wp:positionV>
                <wp:extent cx="304165" cy="312420"/>
                <wp:effectExtent l="0" t="0" r="635" b="0"/>
                <wp:wrapNone/>
                <wp:docPr id="6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165" cy="31242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4FD67F" w14:textId="77777777" w:rsidR="008F5DAA" w:rsidRDefault="008F5D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83F4D58" id="_x0000_s1037" type="#_x0000_t5" style="position:absolute;left:0;text-align:left;margin-left:156.35pt;margin-top:317.05pt;width:23.95pt;height:24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" fillcolor="window" stroked="f" strokeweight="1pt">
                <v:textbox>
                  <w:txbxContent>
                    <w:p w14:paraId="554FD67F" w14:textId="77777777" w:rsidR="008F5DAA" w:rsidRDefault="008F5DAA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56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EB6F253" wp14:editId="5CA880FB">
                <wp:simplePos x="0" y="0"/>
                <wp:positionH relativeFrom="column">
                  <wp:posOffset>477520</wp:posOffset>
                </wp:positionH>
                <wp:positionV relativeFrom="paragraph">
                  <wp:posOffset>4023572</wp:posOffset>
                </wp:positionV>
                <wp:extent cx="1658620" cy="312420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312420"/>
                        </a:xfrm>
                        <a:prstGeom prst="rect">
                          <a:avLst/>
                        </a:prstGeom>
                        <a:solidFill>
                          <a:srgbClr val="5DA4A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ADD1D3" w14:textId="77777777" w:rsidR="008F5DAA" w:rsidRDefault="008F5D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EB6F253" id="矩形 49" o:spid="_x0000_s1038" style="position:absolute;left:0;text-align:left;margin-left:37.6pt;margin-top:316.8pt;width:130.6pt;height:24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" fillcolor="#5da4aa" stroked="f" strokeweight="1pt">
                <v:textbox>
                  <w:txbxContent>
                    <w:p w14:paraId="29ADD1D3" w14:textId="77777777" w:rsidR="008F5DAA" w:rsidRDefault="008F5DAA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56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6785A5" wp14:editId="160203AD">
                <wp:simplePos x="0" y="0"/>
                <wp:positionH relativeFrom="column">
                  <wp:posOffset>470535</wp:posOffset>
                </wp:positionH>
                <wp:positionV relativeFrom="paragraph">
                  <wp:posOffset>4363508</wp:posOffset>
                </wp:positionV>
                <wp:extent cx="6675120" cy="0"/>
                <wp:effectExtent l="0" t="19050" r="3048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solidFill>
                          <a:srgbClr val="5DA4AA"/>
                        </a:solidFill>
                        <a:ln w="38100" cap="flat" cmpd="sng" algn="ctr">
                          <a:solidFill>
                            <a:srgbClr val="5DA4A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F75EE" id="直接连接符 2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05pt,343.6pt" to="562.65pt,3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" filled="t" fillcolor="#5da4aa" strokecolor="#5da4aa" strokeweight="3pt">
                <v:stroke joinstyle="miter"/>
              </v:line>
            </w:pict>
          </mc:Fallback>
        </mc:AlternateContent>
      </w:r>
      <w:r w:rsidR="00C94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0CD38D" wp14:editId="344FE7B4">
                <wp:simplePos x="0" y="0"/>
                <wp:positionH relativeFrom="column">
                  <wp:posOffset>1981200</wp:posOffset>
                </wp:positionH>
                <wp:positionV relativeFrom="paragraph">
                  <wp:posOffset>5652828</wp:posOffset>
                </wp:positionV>
                <wp:extent cx="304165" cy="312420"/>
                <wp:effectExtent l="0" t="0" r="635" b="0"/>
                <wp:wrapNone/>
                <wp:docPr id="31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165" cy="31242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C4523AB" id="矩形 42" o:spid="_x0000_s1026" type="#_x0000_t5" style="position:absolute;margin-left:156pt;margin-top:445.1pt;width:23.95pt;height:24.6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" fillcolor="window" stroked="f" strokeweight="1pt"/>
            </w:pict>
          </mc:Fallback>
        </mc:AlternateContent>
      </w:r>
      <w:r w:rsidR="00C94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80BE3B" wp14:editId="47690B8E">
                <wp:simplePos x="0" y="0"/>
                <wp:positionH relativeFrom="column">
                  <wp:posOffset>822960</wp:posOffset>
                </wp:positionH>
                <wp:positionV relativeFrom="paragraph">
                  <wp:posOffset>5657215</wp:posOffset>
                </wp:positionV>
                <wp:extent cx="1100455" cy="288925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300304" w14:textId="77777777" w:rsidR="008F5DAA" w:rsidRDefault="00000000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实践经历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980BE3B" id="矩形 40" o:spid="_x0000_s1039" style="position:absolute;left:0;text-align:left;margin-left:64.8pt;margin-top:445.45pt;width:86.65pt;height:22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" filled="f" stroked="f" strokeweight="1pt">
                <v:textbox>
                  <w:txbxContent>
                    <w:p w14:paraId="28300304" w14:textId="77777777" w:rsidR="008F5DAA" w:rsidRDefault="00000000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sz w:val="28"/>
                          <w:szCs w:val="28"/>
                        </w:rPr>
                        <w:t>实践经历</w:t>
                      </w:r>
                    </w:p>
                  </w:txbxContent>
                </v:textbox>
              </v:rect>
            </w:pict>
          </mc:Fallback>
        </mc:AlternateContent>
      </w:r>
      <w:r w:rsidR="00C94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466DDB" wp14:editId="587544A0">
                <wp:simplePos x="0" y="0"/>
                <wp:positionH relativeFrom="column">
                  <wp:posOffset>603885</wp:posOffset>
                </wp:positionH>
                <wp:positionV relativeFrom="paragraph">
                  <wp:posOffset>5701030</wp:posOffset>
                </wp:positionV>
                <wp:extent cx="165735" cy="180975"/>
                <wp:effectExtent l="0" t="0" r="5715" b="9525"/>
                <wp:wrapNone/>
                <wp:docPr id="38" name="ruler-and-pencil-cross_300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5735" cy="180975"/>
                        </a:xfrm>
                        <a:custGeom>
                          <a:avLst/>
                          <a:gdLst>
                            <a:gd name="connsiteX0" fmla="*/ 481435 w 555334"/>
                            <a:gd name="connsiteY0" fmla="*/ 482289 h 606353"/>
                            <a:gd name="connsiteX1" fmla="*/ 448941 w 555334"/>
                            <a:gd name="connsiteY1" fmla="*/ 514557 h 606353"/>
                            <a:gd name="connsiteX2" fmla="*/ 440493 w 555334"/>
                            <a:gd name="connsiteY2" fmla="*/ 506212 h 606353"/>
                            <a:gd name="connsiteX3" fmla="*/ 422390 w 555334"/>
                            <a:gd name="connsiteY3" fmla="*/ 506212 h 606353"/>
                            <a:gd name="connsiteX4" fmla="*/ 422390 w 555334"/>
                            <a:gd name="connsiteY4" fmla="*/ 524200 h 606353"/>
                            <a:gd name="connsiteX5" fmla="*/ 439750 w 555334"/>
                            <a:gd name="connsiteY5" fmla="*/ 541632 h 606353"/>
                            <a:gd name="connsiteX6" fmla="*/ 448756 w 555334"/>
                            <a:gd name="connsiteY6" fmla="*/ 545341 h 606353"/>
                            <a:gd name="connsiteX7" fmla="*/ 457854 w 555334"/>
                            <a:gd name="connsiteY7" fmla="*/ 541632 h 606353"/>
                            <a:gd name="connsiteX8" fmla="*/ 499445 w 555334"/>
                            <a:gd name="connsiteY8" fmla="*/ 500370 h 606353"/>
                            <a:gd name="connsiteX9" fmla="*/ 499538 w 555334"/>
                            <a:gd name="connsiteY9" fmla="*/ 482289 h 606353"/>
                            <a:gd name="connsiteX10" fmla="*/ 481435 w 555334"/>
                            <a:gd name="connsiteY10" fmla="*/ 482289 h 606353"/>
                            <a:gd name="connsiteX11" fmla="*/ 460917 w 555334"/>
                            <a:gd name="connsiteY11" fmla="*/ 417661 h 606353"/>
                            <a:gd name="connsiteX12" fmla="*/ 555334 w 555334"/>
                            <a:gd name="connsiteY12" fmla="*/ 511961 h 606353"/>
                            <a:gd name="connsiteX13" fmla="*/ 460917 w 555334"/>
                            <a:gd name="connsiteY13" fmla="*/ 606353 h 606353"/>
                            <a:gd name="connsiteX14" fmla="*/ 366501 w 555334"/>
                            <a:gd name="connsiteY14" fmla="*/ 511961 h 606353"/>
                            <a:gd name="connsiteX15" fmla="*/ 460917 w 555334"/>
                            <a:gd name="connsiteY15" fmla="*/ 417661 h 606353"/>
                            <a:gd name="connsiteX16" fmla="*/ 151465 w 555334"/>
                            <a:gd name="connsiteY16" fmla="*/ 315977 h 606353"/>
                            <a:gd name="connsiteX17" fmla="*/ 188788 w 555334"/>
                            <a:gd name="connsiteY17" fmla="*/ 433982 h 606353"/>
                            <a:gd name="connsiteX18" fmla="*/ 195844 w 555334"/>
                            <a:gd name="connsiteY18" fmla="*/ 456230 h 606353"/>
                            <a:gd name="connsiteX19" fmla="*/ 196030 w 555334"/>
                            <a:gd name="connsiteY19" fmla="*/ 455952 h 606353"/>
                            <a:gd name="connsiteX20" fmla="*/ 202157 w 555334"/>
                            <a:gd name="connsiteY20" fmla="*/ 474770 h 606353"/>
                            <a:gd name="connsiteX21" fmla="*/ 222026 w 555334"/>
                            <a:gd name="connsiteY21" fmla="*/ 419058 h 606353"/>
                            <a:gd name="connsiteX22" fmla="*/ 235024 w 555334"/>
                            <a:gd name="connsiteY22" fmla="*/ 352315 h 606353"/>
                            <a:gd name="connsiteX23" fmla="*/ 248022 w 555334"/>
                            <a:gd name="connsiteY23" fmla="*/ 419058 h 606353"/>
                            <a:gd name="connsiteX24" fmla="*/ 267705 w 555334"/>
                            <a:gd name="connsiteY24" fmla="*/ 474863 h 606353"/>
                            <a:gd name="connsiteX25" fmla="*/ 273833 w 555334"/>
                            <a:gd name="connsiteY25" fmla="*/ 456137 h 606353"/>
                            <a:gd name="connsiteX26" fmla="*/ 274018 w 555334"/>
                            <a:gd name="connsiteY26" fmla="*/ 456323 h 606353"/>
                            <a:gd name="connsiteX27" fmla="*/ 281075 w 555334"/>
                            <a:gd name="connsiteY27" fmla="*/ 434075 h 606353"/>
                            <a:gd name="connsiteX28" fmla="*/ 318398 w 555334"/>
                            <a:gd name="connsiteY28" fmla="*/ 315977 h 606353"/>
                            <a:gd name="connsiteX29" fmla="*/ 425261 w 555334"/>
                            <a:gd name="connsiteY29" fmla="*/ 364644 h 606353"/>
                            <a:gd name="connsiteX30" fmla="*/ 440023 w 555334"/>
                            <a:gd name="connsiteY30" fmla="*/ 370669 h 606353"/>
                            <a:gd name="connsiteX31" fmla="*/ 437145 w 555334"/>
                            <a:gd name="connsiteY31" fmla="*/ 385872 h 606353"/>
                            <a:gd name="connsiteX32" fmla="*/ 332417 w 555334"/>
                            <a:gd name="connsiteY32" fmla="*/ 511942 h 606353"/>
                            <a:gd name="connsiteX33" fmla="*/ 337152 w 555334"/>
                            <a:gd name="connsiteY33" fmla="*/ 546333 h 606353"/>
                            <a:gd name="connsiteX34" fmla="*/ 235024 w 555334"/>
                            <a:gd name="connsiteY34" fmla="*/ 556252 h 606353"/>
                            <a:gd name="connsiteX35" fmla="*/ 5514 w 555334"/>
                            <a:gd name="connsiteY35" fmla="*/ 500447 h 606353"/>
                            <a:gd name="connsiteX36" fmla="*/ 408 w 555334"/>
                            <a:gd name="connsiteY36" fmla="*/ 451502 h 606353"/>
                            <a:gd name="connsiteX37" fmla="*/ 44602 w 555334"/>
                            <a:gd name="connsiteY37" fmla="*/ 364644 h 606353"/>
                            <a:gd name="connsiteX38" fmla="*/ 151465 w 555334"/>
                            <a:gd name="connsiteY38" fmla="*/ 315977 h 606353"/>
                            <a:gd name="connsiteX39" fmla="*/ 227577 w 555334"/>
                            <a:gd name="connsiteY39" fmla="*/ 446 h 606353"/>
                            <a:gd name="connsiteX40" fmla="*/ 287448 w 555334"/>
                            <a:gd name="connsiteY40" fmla="*/ 13053 h 606353"/>
                            <a:gd name="connsiteX41" fmla="*/ 316688 w 555334"/>
                            <a:gd name="connsiteY41" fmla="*/ 40122 h 606353"/>
                            <a:gd name="connsiteX42" fmla="*/ 348712 w 555334"/>
                            <a:gd name="connsiteY42" fmla="*/ 141721 h 606353"/>
                            <a:gd name="connsiteX43" fmla="*/ 344535 w 555334"/>
                            <a:gd name="connsiteY43" fmla="*/ 157295 h 606353"/>
                            <a:gd name="connsiteX44" fmla="*/ 354745 w 555334"/>
                            <a:gd name="connsiteY44" fmla="*/ 199937 h 606353"/>
                            <a:gd name="connsiteX45" fmla="*/ 334139 w 555334"/>
                            <a:gd name="connsiteY45" fmla="*/ 235905 h 606353"/>
                            <a:gd name="connsiteX46" fmla="*/ 261457 w 555334"/>
                            <a:gd name="connsiteY46" fmla="*/ 325361 h 606353"/>
                            <a:gd name="connsiteX47" fmla="*/ 208362 w 555334"/>
                            <a:gd name="connsiteY47" fmla="*/ 325454 h 606353"/>
                            <a:gd name="connsiteX48" fmla="*/ 135959 w 555334"/>
                            <a:gd name="connsiteY48" fmla="*/ 235905 h 606353"/>
                            <a:gd name="connsiteX49" fmla="*/ 115260 w 555334"/>
                            <a:gd name="connsiteY49" fmla="*/ 199937 h 606353"/>
                            <a:gd name="connsiteX50" fmla="*/ 125656 w 555334"/>
                            <a:gd name="connsiteY50" fmla="*/ 157388 h 606353"/>
                            <a:gd name="connsiteX51" fmla="*/ 121479 w 555334"/>
                            <a:gd name="connsiteY51" fmla="*/ 141814 h 606353"/>
                            <a:gd name="connsiteX52" fmla="*/ 121200 w 555334"/>
                            <a:gd name="connsiteY52" fmla="*/ 91849 h 606353"/>
                            <a:gd name="connsiteX53" fmla="*/ 150440 w 555334"/>
                            <a:gd name="connsiteY53" fmla="*/ 40678 h 606353"/>
                            <a:gd name="connsiteX54" fmla="*/ 177452 w 555334"/>
                            <a:gd name="connsiteY54" fmla="*/ 18430 h 606353"/>
                            <a:gd name="connsiteX55" fmla="*/ 203628 w 555334"/>
                            <a:gd name="connsiteY55" fmla="*/ 4988 h 606353"/>
                            <a:gd name="connsiteX56" fmla="*/ 227577 w 555334"/>
                            <a:gd name="connsiteY56" fmla="*/ 446 h 6063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555334" h="606353">
                              <a:moveTo>
                                <a:pt x="481435" y="482289"/>
                              </a:moveTo>
                              <a:lnTo>
                                <a:pt x="448941" y="514557"/>
                              </a:lnTo>
                              <a:lnTo>
                                <a:pt x="440493" y="506212"/>
                              </a:lnTo>
                              <a:cubicBezTo>
                                <a:pt x="435573" y="501205"/>
                                <a:pt x="427403" y="501205"/>
                                <a:pt x="422390" y="506212"/>
                              </a:cubicBezTo>
                              <a:cubicBezTo>
                                <a:pt x="417469" y="511126"/>
                                <a:pt x="417469" y="519286"/>
                                <a:pt x="422390" y="524200"/>
                              </a:cubicBezTo>
                              <a:lnTo>
                                <a:pt x="439750" y="541632"/>
                              </a:lnTo>
                              <a:cubicBezTo>
                                <a:pt x="442257" y="544043"/>
                                <a:pt x="445414" y="545341"/>
                                <a:pt x="448756" y="545341"/>
                              </a:cubicBezTo>
                              <a:cubicBezTo>
                                <a:pt x="452284" y="545341"/>
                                <a:pt x="455440" y="544043"/>
                                <a:pt x="457854" y="541632"/>
                              </a:cubicBezTo>
                              <a:lnTo>
                                <a:pt x="499445" y="500370"/>
                              </a:lnTo>
                              <a:cubicBezTo>
                                <a:pt x="504366" y="495456"/>
                                <a:pt x="504366" y="487389"/>
                                <a:pt x="499538" y="482289"/>
                              </a:cubicBezTo>
                              <a:cubicBezTo>
                                <a:pt x="494618" y="477375"/>
                                <a:pt x="486448" y="477375"/>
                                <a:pt x="481435" y="482289"/>
                              </a:cubicBezTo>
                              <a:close/>
                              <a:moveTo>
                                <a:pt x="460917" y="417661"/>
                              </a:moveTo>
                              <a:cubicBezTo>
                                <a:pt x="513185" y="417661"/>
                                <a:pt x="555334" y="459943"/>
                                <a:pt x="555334" y="511961"/>
                              </a:cubicBezTo>
                              <a:cubicBezTo>
                                <a:pt x="555334" y="564071"/>
                                <a:pt x="513000" y="606353"/>
                                <a:pt x="460917" y="606353"/>
                              </a:cubicBezTo>
                              <a:cubicBezTo>
                                <a:pt x="408835" y="606353"/>
                                <a:pt x="366501" y="564071"/>
                                <a:pt x="366501" y="511961"/>
                              </a:cubicBezTo>
                              <a:cubicBezTo>
                                <a:pt x="366501" y="459943"/>
                                <a:pt x="408835" y="417661"/>
                                <a:pt x="460917" y="417661"/>
                              </a:cubicBezTo>
                              <a:close/>
                              <a:moveTo>
                                <a:pt x="151465" y="315977"/>
                              </a:moveTo>
                              <a:lnTo>
                                <a:pt x="188788" y="433982"/>
                              </a:lnTo>
                              <a:lnTo>
                                <a:pt x="195844" y="456230"/>
                              </a:lnTo>
                              <a:lnTo>
                                <a:pt x="196030" y="455952"/>
                              </a:lnTo>
                              <a:lnTo>
                                <a:pt x="202157" y="474770"/>
                              </a:lnTo>
                              <a:lnTo>
                                <a:pt x="222026" y="419058"/>
                              </a:lnTo>
                              <a:cubicBezTo>
                                <a:pt x="173469" y="351573"/>
                                <a:pt x="231775" y="352129"/>
                                <a:pt x="235024" y="352315"/>
                              </a:cubicBezTo>
                              <a:cubicBezTo>
                                <a:pt x="238181" y="352129"/>
                                <a:pt x="296394" y="351573"/>
                                <a:pt x="248022" y="419058"/>
                              </a:cubicBezTo>
                              <a:lnTo>
                                <a:pt x="267705" y="474863"/>
                              </a:lnTo>
                              <a:lnTo>
                                <a:pt x="273833" y="456137"/>
                              </a:lnTo>
                              <a:lnTo>
                                <a:pt x="274018" y="456323"/>
                              </a:lnTo>
                              <a:lnTo>
                                <a:pt x="281075" y="434075"/>
                              </a:lnTo>
                              <a:lnTo>
                                <a:pt x="318398" y="315977"/>
                              </a:lnTo>
                              <a:cubicBezTo>
                                <a:pt x="318398" y="315977"/>
                                <a:pt x="366305" y="349719"/>
                                <a:pt x="425261" y="364644"/>
                              </a:cubicBezTo>
                              <a:cubicBezTo>
                                <a:pt x="430831" y="366127"/>
                                <a:pt x="435659" y="368074"/>
                                <a:pt x="440023" y="370669"/>
                              </a:cubicBezTo>
                              <a:cubicBezTo>
                                <a:pt x="446522" y="374563"/>
                                <a:pt x="444572" y="384574"/>
                                <a:pt x="437145" y="385872"/>
                              </a:cubicBezTo>
                              <a:cubicBezTo>
                                <a:pt x="377632" y="396996"/>
                                <a:pt x="332417" y="449278"/>
                                <a:pt x="332417" y="511942"/>
                              </a:cubicBezTo>
                              <a:cubicBezTo>
                                <a:pt x="332417" y="523807"/>
                                <a:pt x="333995" y="535302"/>
                                <a:pt x="337152" y="546333"/>
                              </a:cubicBezTo>
                              <a:cubicBezTo>
                                <a:pt x="307535" y="552266"/>
                                <a:pt x="273369" y="556252"/>
                                <a:pt x="235024" y="556252"/>
                              </a:cubicBezTo>
                              <a:cubicBezTo>
                                <a:pt x="91302" y="556067"/>
                                <a:pt x="5514" y="500447"/>
                                <a:pt x="5514" y="500447"/>
                              </a:cubicBezTo>
                              <a:cubicBezTo>
                                <a:pt x="3008" y="485523"/>
                                <a:pt x="408" y="451502"/>
                                <a:pt x="408" y="451502"/>
                              </a:cubicBezTo>
                              <a:cubicBezTo>
                                <a:pt x="-1356" y="426474"/>
                                <a:pt x="779" y="375860"/>
                                <a:pt x="44602" y="364644"/>
                              </a:cubicBezTo>
                              <a:cubicBezTo>
                                <a:pt x="103557" y="349534"/>
                                <a:pt x="151465" y="315977"/>
                                <a:pt x="151465" y="315977"/>
                              </a:cubicBezTo>
                              <a:close/>
                              <a:moveTo>
                                <a:pt x="227577" y="446"/>
                              </a:moveTo>
                              <a:cubicBezTo>
                                <a:pt x="253567" y="-1779"/>
                                <a:pt x="273339" y="4617"/>
                                <a:pt x="287448" y="13053"/>
                              </a:cubicBezTo>
                              <a:cubicBezTo>
                                <a:pt x="308612" y="24641"/>
                                <a:pt x="316688" y="40122"/>
                                <a:pt x="316688" y="40122"/>
                              </a:cubicBezTo>
                              <a:cubicBezTo>
                                <a:pt x="316688" y="40122"/>
                                <a:pt x="365049" y="43552"/>
                                <a:pt x="348712" y="141721"/>
                              </a:cubicBezTo>
                              <a:cubicBezTo>
                                <a:pt x="347691" y="146913"/>
                                <a:pt x="346391" y="152104"/>
                                <a:pt x="344535" y="157295"/>
                              </a:cubicBezTo>
                              <a:cubicBezTo>
                                <a:pt x="354188" y="156368"/>
                                <a:pt x="365513" y="161930"/>
                                <a:pt x="354745" y="199937"/>
                              </a:cubicBezTo>
                              <a:cubicBezTo>
                                <a:pt x="346948" y="227747"/>
                                <a:pt x="339708" y="235349"/>
                                <a:pt x="334139" y="235905"/>
                              </a:cubicBezTo>
                              <a:cubicBezTo>
                                <a:pt x="328940" y="268721"/>
                                <a:pt x="302671" y="310529"/>
                                <a:pt x="261457" y="325361"/>
                              </a:cubicBezTo>
                              <a:cubicBezTo>
                                <a:pt x="244378" y="331572"/>
                                <a:pt x="225534" y="331572"/>
                                <a:pt x="208362" y="325454"/>
                              </a:cubicBezTo>
                              <a:cubicBezTo>
                                <a:pt x="166498" y="310807"/>
                                <a:pt x="141065" y="268906"/>
                                <a:pt x="135959" y="235905"/>
                              </a:cubicBezTo>
                              <a:cubicBezTo>
                                <a:pt x="130390" y="235349"/>
                                <a:pt x="123057" y="227562"/>
                                <a:pt x="115260" y="199937"/>
                              </a:cubicBezTo>
                              <a:cubicBezTo>
                                <a:pt x="104492" y="161930"/>
                                <a:pt x="115909" y="156368"/>
                                <a:pt x="125656" y="157388"/>
                              </a:cubicBezTo>
                              <a:cubicBezTo>
                                <a:pt x="123799" y="152197"/>
                                <a:pt x="122500" y="147005"/>
                                <a:pt x="121479" y="141814"/>
                              </a:cubicBezTo>
                              <a:cubicBezTo>
                                <a:pt x="118044" y="124108"/>
                                <a:pt x="117116" y="107700"/>
                                <a:pt x="121200" y="91849"/>
                              </a:cubicBezTo>
                              <a:cubicBezTo>
                                <a:pt x="126213" y="70713"/>
                                <a:pt x="137537" y="53841"/>
                                <a:pt x="150440" y="40678"/>
                              </a:cubicBezTo>
                              <a:cubicBezTo>
                                <a:pt x="158516" y="32149"/>
                                <a:pt x="167612" y="24641"/>
                                <a:pt x="177452" y="18430"/>
                              </a:cubicBezTo>
                              <a:cubicBezTo>
                                <a:pt x="185342" y="12868"/>
                                <a:pt x="194160" y="8233"/>
                                <a:pt x="203628" y="4988"/>
                              </a:cubicBezTo>
                              <a:cubicBezTo>
                                <a:pt x="211240" y="2393"/>
                                <a:pt x="219130" y="817"/>
                                <a:pt x="227577" y="4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810443" w14:textId="77777777" w:rsidR="008F5DAA" w:rsidRDefault="008F5D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66DDB" id="ruler-and-pencil-cross_30083" o:spid="_x0000_s1040" style="position:absolute;left:0;text-align:left;margin-left:47.55pt;margin-top:448.9pt;width:13.05pt;height:14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5334,6063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" adj="-11796480,,5400" path="m481435,482289r-32494,32268l440493,506212v-4920,-5007,-13090,-5007,-18103,c417469,511126,417469,519286,422390,524200r17360,17432c442257,544043,445414,545341,448756,545341v3528,,6684,-1298,9098,-3709l499445,500370v4921,-4914,4921,-12981,93,-18081c494618,477375,486448,477375,481435,482289xm460917,417661v52268,,94417,42282,94417,94300c555334,564071,513000,606353,460917,606353v-52082,,-94416,-42282,-94416,-94392c366501,459943,408835,417661,460917,417661xm151465,315977r37323,118005l195844,456230r186,-278l202157,474770r19869,-55712c173469,351573,231775,352129,235024,352315v3157,-186,61370,-742,12998,66743l267705,474863r6128,-18726l274018,456323r7057,-22248l318398,315977v,,47907,33742,106863,48667c430831,366127,435659,368074,440023,370669v6499,3894,4549,13905,-2878,15203c377632,396996,332417,449278,332417,511942v,11865,1578,23360,4735,34391c307535,552266,273369,556252,235024,556252,91302,556067,5514,500447,5514,500447,3008,485523,408,451502,408,451502,-1356,426474,779,375860,44602,364644v58955,-15110,106863,-48667,106863,-48667xm227577,446v25990,-2225,45762,4171,59871,12607c308612,24641,316688,40122,316688,40122v,,48361,3430,32024,101599c347691,146913,346391,152104,344535,157295v9653,-927,20978,4635,10210,42642c346948,227747,339708,235349,334139,235905v-5199,32816,-31468,74624,-72682,89456c244378,331572,225534,331572,208362,325454,166498,310807,141065,268906,135959,235905v-5569,-556,-12902,-8343,-20699,-35968c104492,161930,115909,156368,125656,157388v-1857,-5191,-3156,-10383,-4177,-15574c118044,124108,117116,107700,121200,91849v5013,-21136,16337,-38008,29240,-51171c158516,32149,167612,24641,177452,18430,185342,12868,194160,8233,203628,4988,211240,2393,219130,817,227577,446xe" stroked="f">
                <v:stroke joinstyle="miter"/>
                <v:formulas/>
                <v:path arrowok="t" o:connecttype="custom" o:connectlocs="143680,143946;133983,153577;131462,151086;126059,151086;126059,156455;131240,161658;133928,162765;136643,161658;149055,149343;149083,143946;143680,143946;137557,124657;165735,152802;137557,180975;109379,152802;137557,124657;45204,94308;56342,129528;58448,136169;58504,136086;60332,141702;66262,125074;70141,105154;74020,125074;79894,141730;81723,136141;81778,136196;83885,129556;95023,94308;126916,108833;131321,110632;130462,115169;99207,152797;100620,163061;70141,166022;1646,149366;122,134757;13311,108833;45204,94308;67919,133;85787,3896;94513,11975;104070,42299;102824,46947;105871,59674;99721,70409;78030,97109;62184,97137;40576,70409;34398,59674;37501,46975;36254,42326;36171,27414;44898,12141;52959,5501;60771,1489;67919,133" o:connectangles="0,0,0,0,0,0,0,0,0,0,0,0,0,0,0,0,0,0,0,0,0,0,0,0,0,0,0,0,0,0,0,0,0,0,0,0,0,0,0,0,0,0,0,0,0,0,0,0,0,0,0,0,0,0,0,0,0" textboxrect="0,0,555334,606353"/>
                <o:lock v:ext="edit" aspectratio="t"/>
                <v:textbox>
                  <w:txbxContent>
                    <w:p w14:paraId="26810443" w14:textId="77777777" w:rsidR="008F5DAA" w:rsidRDefault="008F5DAA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5A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ACFD3D" wp14:editId="0ABCAC7A">
                <wp:simplePos x="0" y="0"/>
                <wp:positionH relativeFrom="column">
                  <wp:posOffset>588010</wp:posOffset>
                </wp:positionH>
                <wp:positionV relativeFrom="paragraph">
                  <wp:posOffset>182245</wp:posOffset>
                </wp:positionV>
                <wp:extent cx="180975" cy="180340"/>
                <wp:effectExtent l="0" t="0" r="9525" b="0"/>
                <wp:wrapNone/>
                <wp:docPr id="36" name="work-tools-cross_530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0975" cy="180340"/>
                        </a:xfrm>
                        <a:custGeom>
                          <a:avLst/>
                          <a:gdLst>
                            <a:gd name="connsiteX0" fmla="*/ 45797 w 605028"/>
                            <a:gd name="connsiteY0" fmla="*/ 445126 h 604110"/>
                            <a:gd name="connsiteX1" fmla="*/ 159266 w 605028"/>
                            <a:gd name="connsiteY1" fmla="*/ 558313 h 604110"/>
                            <a:gd name="connsiteX2" fmla="*/ 0 w 605028"/>
                            <a:gd name="connsiteY2" fmla="*/ 604110 h 604110"/>
                            <a:gd name="connsiteX3" fmla="*/ 460648 w 605028"/>
                            <a:gd name="connsiteY3" fmla="*/ 330740 h 604110"/>
                            <a:gd name="connsiteX4" fmla="*/ 504033 w 605028"/>
                            <a:gd name="connsiteY4" fmla="*/ 374171 h 604110"/>
                            <a:gd name="connsiteX5" fmla="*/ 441749 w 605028"/>
                            <a:gd name="connsiteY5" fmla="*/ 436273 h 604110"/>
                            <a:gd name="connsiteX6" fmla="*/ 470504 w 605028"/>
                            <a:gd name="connsiteY6" fmla="*/ 464990 h 604110"/>
                            <a:gd name="connsiteX7" fmla="*/ 532787 w 605028"/>
                            <a:gd name="connsiteY7" fmla="*/ 402786 h 604110"/>
                            <a:gd name="connsiteX8" fmla="*/ 605028 w 605028"/>
                            <a:gd name="connsiteY8" fmla="*/ 474934 h 604110"/>
                            <a:gd name="connsiteX9" fmla="*/ 475685 w 605028"/>
                            <a:gd name="connsiteY9" fmla="*/ 604110 h 604110"/>
                            <a:gd name="connsiteX10" fmla="*/ 331305 w 605028"/>
                            <a:gd name="connsiteY10" fmla="*/ 459916 h 604110"/>
                            <a:gd name="connsiteX11" fmla="*/ 354026 w 605028"/>
                            <a:gd name="connsiteY11" fmla="*/ 121443 h 604110"/>
                            <a:gd name="connsiteX12" fmla="*/ 483302 w 605028"/>
                            <a:gd name="connsiteY12" fmla="*/ 250578 h 604110"/>
                            <a:gd name="connsiteX13" fmla="*/ 195889 w 605028"/>
                            <a:gd name="connsiteY13" fmla="*/ 537637 h 604110"/>
                            <a:gd name="connsiteX14" fmla="*/ 66543 w 605028"/>
                            <a:gd name="connsiteY14" fmla="*/ 408503 h 604110"/>
                            <a:gd name="connsiteX15" fmla="*/ 475681 w 605028"/>
                            <a:gd name="connsiteY15" fmla="*/ 0 h 604110"/>
                            <a:gd name="connsiteX16" fmla="*/ 605028 w 605028"/>
                            <a:gd name="connsiteY16" fmla="*/ 129134 h 604110"/>
                            <a:gd name="connsiteX17" fmla="*/ 512093 w 605028"/>
                            <a:gd name="connsiteY17" fmla="*/ 221857 h 604110"/>
                            <a:gd name="connsiteX18" fmla="*/ 382817 w 605028"/>
                            <a:gd name="connsiteY18" fmla="*/ 92864 h 604110"/>
                            <a:gd name="connsiteX19" fmla="*/ 129376 w 605028"/>
                            <a:gd name="connsiteY19" fmla="*/ 0 h 604110"/>
                            <a:gd name="connsiteX20" fmla="*/ 201636 w 605028"/>
                            <a:gd name="connsiteY20" fmla="*/ 72129 h 604110"/>
                            <a:gd name="connsiteX21" fmla="*/ 139336 w 605028"/>
                            <a:gd name="connsiteY21" fmla="*/ 134317 h 604110"/>
                            <a:gd name="connsiteX22" fmla="*/ 168098 w 605028"/>
                            <a:gd name="connsiteY22" fmla="*/ 162925 h 604110"/>
                            <a:gd name="connsiteX23" fmla="*/ 230296 w 605028"/>
                            <a:gd name="connsiteY23" fmla="*/ 100839 h 604110"/>
                            <a:gd name="connsiteX24" fmla="*/ 273794 w 605028"/>
                            <a:gd name="connsiteY24" fmla="*/ 144157 h 604110"/>
                            <a:gd name="connsiteX25" fmla="*/ 144418 w 605028"/>
                            <a:gd name="connsiteY25" fmla="*/ 273300 h 604110"/>
                            <a:gd name="connsiteX26" fmla="*/ 0 w 605028"/>
                            <a:gd name="connsiteY26" fmla="*/ 129143 h 604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05028" h="604110">
                              <a:moveTo>
                                <a:pt x="45797" y="445126"/>
                              </a:moveTo>
                              <a:lnTo>
                                <a:pt x="159266" y="558313"/>
                              </a:lnTo>
                              <a:lnTo>
                                <a:pt x="0" y="604110"/>
                              </a:lnTo>
                              <a:close/>
                              <a:moveTo>
                                <a:pt x="460648" y="330740"/>
                              </a:moveTo>
                              <a:lnTo>
                                <a:pt x="504033" y="374171"/>
                              </a:lnTo>
                              <a:lnTo>
                                <a:pt x="441749" y="436273"/>
                              </a:lnTo>
                              <a:lnTo>
                                <a:pt x="470504" y="464990"/>
                              </a:lnTo>
                              <a:lnTo>
                                <a:pt x="532787" y="402786"/>
                              </a:lnTo>
                              <a:lnTo>
                                <a:pt x="605028" y="474934"/>
                              </a:lnTo>
                              <a:lnTo>
                                <a:pt x="475685" y="604110"/>
                              </a:lnTo>
                              <a:lnTo>
                                <a:pt x="331305" y="459916"/>
                              </a:lnTo>
                              <a:close/>
                              <a:moveTo>
                                <a:pt x="354026" y="121443"/>
                              </a:moveTo>
                              <a:lnTo>
                                <a:pt x="483302" y="250578"/>
                              </a:lnTo>
                              <a:lnTo>
                                <a:pt x="195889" y="537637"/>
                              </a:lnTo>
                              <a:lnTo>
                                <a:pt x="66543" y="408503"/>
                              </a:lnTo>
                              <a:close/>
                              <a:moveTo>
                                <a:pt x="475681" y="0"/>
                              </a:moveTo>
                              <a:lnTo>
                                <a:pt x="605028" y="129134"/>
                              </a:lnTo>
                              <a:lnTo>
                                <a:pt x="512093" y="221857"/>
                              </a:lnTo>
                              <a:lnTo>
                                <a:pt x="382817" y="92864"/>
                              </a:lnTo>
                              <a:close/>
                              <a:moveTo>
                                <a:pt x="129376" y="0"/>
                              </a:moveTo>
                              <a:lnTo>
                                <a:pt x="201636" y="72129"/>
                              </a:lnTo>
                              <a:lnTo>
                                <a:pt x="139336" y="134317"/>
                              </a:lnTo>
                              <a:lnTo>
                                <a:pt x="168098" y="162925"/>
                              </a:lnTo>
                              <a:lnTo>
                                <a:pt x="230296" y="100839"/>
                              </a:lnTo>
                              <a:lnTo>
                                <a:pt x="273794" y="144157"/>
                              </a:lnTo>
                              <a:lnTo>
                                <a:pt x="144418" y="273300"/>
                              </a:lnTo>
                              <a:lnTo>
                                <a:pt x="0" y="12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4A0E08" w14:textId="77777777" w:rsidR="008F5DAA" w:rsidRDefault="008F5D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CFD3D" id="work-tools-cross_53063" o:spid="_x0000_s1041" style="position:absolute;left:0;text-align:left;margin-left:46.3pt;margin-top:14.35pt;width:14.25pt;height:1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5028,604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" adj="-11796480,,5400" path="m45797,445126l159266,558313,,604110,45797,445126xm460648,330740r43385,43431l441749,436273r28755,28717l532787,402786r72241,72148l475685,604110,331305,459916,460648,330740xm354026,121443l483302,250578,195889,537637,66543,408503,354026,121443xm475681,l605028,129134r-92935,92723l382817,92864,475681,xm129376,r72260,72129l139336,134317r28762,28608l230296,100839r43498,43318l144418,273300,,129143,129376,xe" stroked="f">
                <v:stroke joinstyle="miter"/>
                <v:formulas/>
                <v:path arrowok="t" o:connecttype="custom" o:connectlocs="13699,132880;47639,166669;0,180340;137788,98733;150766,111698;132135,130237;140736,138810;159366,120240;180975,141778;142286,180340;99099,137295;105896,36253;144565,74803;58594,160496;19904,121947;142285,0;180975,38549;153176,66229;114508,27722;38699,0;60313,21532;41678,40097;50281,48637;68886,30103;81897,43034;43198,81586;0,38552" o:connectangles="0,0,0,0,0,0,0,0,0,0,0,0,0,0,0,0,0,0,0,0,0,0,0,0,0,0,0" textboxrect="0,0,605028,604110"/>
                <o:lock v:ext="edit" aspectratio="t"/>
                <v:textbox>
                  <w:txbxContent>
                    <w:p w14:paraId="464A0E08" w14:textId="77777777" w:rsidR="008F5DAA" w:rsidRDefault="008F5DAA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4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9D4234" wp14:editId="1BC4FF2C">
                <wp:simplePos x="0" y="0"/>
                <wp:positionH relativeFrom="column">
                  <wp:posOffset>820420</wp:posOffset>
                </wp:positionH>
                <wp:positionV relativeFrom="paragraph">
                  <wp:posOffset>94615</wp:posOffset>
                </wp:positionV>
                <wp:extent cx="1100455" cy="32258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3225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9C7DFE" w14:textId="0AC71FCD" w:rsidR="008F5DAA" w:rsidRDefault="009E3754">
                            <w:pPr>
                              <w:pStyle w:val="a3"/>
                              <w:spacing w:before="0" w:beforeAutospacing="0" w:after="0" w:afterAutospacing="0" w:line="320" w:lineRule="exact"/>
                              <w:rPr>
                                <w:rFonts w:eastAsia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实践</w:t>
                            </w:r>
                            <w:r w:rsidR="004D5ADA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19D4234" id="矩形 11" o:spid="_x0000_s1042" style="position:absolute;left:0;text-align:left;margin-left:64.6pt;margin-top:7.45pt;width:86.65pt;height:2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" filled="f" stroked="f" strokeweight="1pt">
                <v:textbox>
                  <w:txbxContent>
                    <w:p w14:paraId="779C7DFE" w14:textId="0AC71FCD" w:rsidR="008F5DAA" w:rsidRDefault="009E3754">
                      <w:pPr>
                        <w:pStyle w:val="a3"/>
                        <w:spacing w:before="0" w:beforeAutospacing="0" w:after="0" w:afterAutospacing="0" w:line="320" w:lineRule="exact"/>
                        <w:rPr>
                          <w:rFonts w:eastAsia="微软雅黑" w:hint="eastAsia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sz w:val="28"/>
                          <w:szCs w:val="28"/>
                        </w:rPr>
                        <w:t>实践</w:t>
                      </w:r>
                      <w:r w:rsidR="004D5ADA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 w:rsidR="00C94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078858" wp14:editId="57A47EFC">
                <wp:simplePos x="0" y="0"/>
                <wp:positionH relativeFrom="column">
                  <wp:posOffset>472440</wp:posOffset>
                </wp:positionH>
                <wp:positionV relativeFrom="paragraph">
                  <wp:posOffset>104775</wp:posOffset>
                </wp:positionV>
                <wp:extent cx="1658620" cy="312420"/>
                <wp:effectExtent l="0" t="0" r="0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797" cy="312375"/>
                        </a:xfrm>
                        <a:prstGeom prst="rect">
                          <a:avLst/>
                        </a:prstGeom>
                        <a:solidFill>
                          <a:srgbClr val="5DA4A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EA2410" id="矩形 48" o:spid="_x0000_s1026" style="position:absolute;margin-left:37.2pt;margin-top:8.25pt;width:130.6pt;height:24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" fillcolor="#5da4aa" stroked="f" strokeweight="1pt"/>
            </w:pict>
          </mc:Fallback>
        </mc:AlternateContent>
      </w:r>
      <w:r w:rsidR="00C94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05937" wp14:editId="698E5FE7">
                <wp:simplePos x="0" y="0"/>
                <wp:positionH relativeFrom="column">
                  <wp:posOffset>472440</wp:posOffset>
                </wp:positionH>
                <wp:positionV relativeFrom="paragraph">
                  <wp:posOffset>401955</wp:posOffset>
                </wp:positionV>
                <wp:extent cx="6675120" cy="0"/>
                <wp:effectExtent l="0" t="19050" r="3111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994" cy="0"/>
                        </a:xfrm>
                        <a:prstGeom prst="line">
                          <a:avLst/>
                        </a:prstGeom>
                        <a:solidFill>
                          <a:srgbClr val="5DA4AA"/>
                        </a:solidFill>
                        <a:ln w="38100" cap="flat" cmpd="sng" algn="ctr">
                          <a:solidFill>
                            <a:srgbClr val="5DA4A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9C7B" id="直接连接符 2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31.65pt" to="562.8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" filled="t" fillcolor="#5da4aa" strokecolor="#5da4aa" strokeweight="3pt">
                <v:stroke joinstyle="miter"/>
              </v:line>
            </w:pict>
          </mc:Fallback>
        </mc:AlternateContent>
      </w:r>
      <w:r w:rsidR="00C94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CB38A" wp14:editId="481BB227">
                <wp:simplePos x="0" y="0"/>
                <wp:positionH relativeFrom="column">
                  <wp:posOffset>2052955</wp:posOffset>
                </wp:positionH>
                <wp:positionV relativeFrom="paragraph">
                  <wp:posOffset>150495</wp:posOffset>
                </wp:positionV>
                <wp:extent cx="181610" cy="186055"/>
                <wp:effectExtent l="0" t="0" r="9525" b="4445"/>
                <wp:wrapNone/>
                <wp:docPr id="22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1351" cy="186084"/>
                        </a:xfrm>
                        <a:prstGeom prst="triangle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732FEA3" id="矩形 43" o:spid="_x0000_s1026" type="#_x0000_t5" style="position:absolute;margin-left:161.65pt;margin-top:11.85pt;width:14.3pt;height:14.6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" fillcolor="#d9d9d9" stroked="f" strokeweight="1pt"/>
            </w:pict>
          </mc:Fallback>
        </mc:AlternateContent>
      </w:r>
      <w:r w:rsidR="00C943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866A" wp14:editId="7878A9EC">
                <wp:simplePos x="0" y="0"/>
                <wp:positionH relativeFrom="column">
                  <wp:posOffset>1996440</wp:posOffset>
                </wp:positionH>
                <wp:positionV relativeFrom="paragraph">
                  <wp:posOffset>104775</wp:posOffset>
                </wp:positionV>
                <wp:extent cx="304165" cy="312420"/>
                <wp:effectExtent l="0" t="0" r="635" b="0"/>
                <wp:wrapNone/>
                <wp:docPr id="32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430" cy="312375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D1EBF95" id="矩形 43" o:spid="_x0000_s1026" type="#_x0000_t5" style="position:absolute;margin-left:157.2pt;margin-top:8.25pt;width:23.95pt;height:24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" fillcolor="window" stroked="f" strokeweight="1pt"/>
            </w:pict>
          </mc:Fallback>
        </mc:AlternateContent>
      </w:r>
    </w:p>
    <w:sectPr w:rsidR="008F5DA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C862A" w14:textId="77777777" w:rsidR="00FB7FE4" w:rsidRDefault="00FB7FE4" w:rsidP="001550DA">
      <w:pPr>
        <w:rPr>
          <w:rFonts w:hint="eastAsia"/>
        </w:rPr>
      </w:pPr>
      <w:r>
        <w:separator/>
      </w:r>
    </w:p>
  </w:endnote>
  <w:endnote w:type="continuationSeparator" w:id="0">
    <w:p w14:paraId="392C2D69" w14:textId="77777777" w:rsidR="00FB7FE4" w:rsidRDefault="00FB7FE4" w:rsidP="001550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25E0F" w14:textId="77777777" w:rsidR="00FB7FE4" w:rsidRDefault="00FB7FE4" w:rsidP="001550DA">
      <w:pPr>
        <w:rPr>
          <w:rFonts w:hint="eastAsia"/>
        </w:rPr>
      </w:pPr>
      <w:r>
        <w:separator/>
      </w:r>
    </w:p>
  </w:footnote>
  <w:footnote w:type="continuationSeparator" w:id="0">
    <w:p w14:paraId="3564CC97" w14:textId="77777777" w:rsidR="00FB7FE4" w:rsidRDefault="00FB7FE4" w:rsidP="001550D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jb3VudCI6MTQsImhkaWQiOiI0YmUzNmZjZGZhYzdlYWIwMjU5ZDRlNTJiNjMzZjU0NiIsInVzZXJDb3VudCI6MTR9"/>
  </w:docVars>
  <w:rsids>
    <w:rsidRoot w:val="6631054B"/>
    <w:rsid w:val="00073925"/>
    <w:rsid w:val="000965B0"/>
    <w:rsid w:val="000F33F0"/>
    <w:rsid w:val="00121639"/>
    <w:rsid w:val="001550DA"/>
    <w:rsid w:val="001B3D64"/>
    <w:rsid w:val="00246269"/>
    <w:rsid w:val="002869C4"/>
    <w:rsid w:val="00294B41"/>
    <w:rsid w:val="002B4117"/>
    <w:rsid w:val="002C6E4F"/>
    <w:rsid w:val="002D604D"/>
    <w:rsid w:val="00312D83"/>
    <w:rsid w:val="0036289B"/>
    <w:rsid w:val="0038346F"/>
    <w:rsid w:val="00386E8B"/>
    <w:rsid w:val="00392C46"/>
    <w:rsid w:val="00397B74"/>
    <w:rsid w:val="003A54EE"/>
    <w:rsid w:val="003C1160"/>
    <w:rsid w:val="004904F5"/>
    <w:rsid w:val="004A7176"/>
    <w:rsid w:val="004A7925"/>
    <w:rsid w:val="004B06EC"/>
    <w:rsid w:val="004D5ADA"/>
    <w:rsid w:val="005A0822"/>
    <w:rsid w:val="0074370A"/>
    <w:rsid w:val="00750E62"/>
    <w:rsid w:val="0079656A"/>
    <w:rsid w:val="007D3F35"/>
    <w:rsid w:val="008279DD"/>
    <w:rsid w:val="00875CC5"/>
    <w:rsid w:val="008A3754"/>
    <w:rsid w:val="008D52F5"/>
    <w:rsid w:val="008F5DAA"/>
    <w:rsid w:val="009566D2"/>
    <w:rsid w:val="00975C6D"/>
    <w:rsid w:val="00982DFA"/>
    <w:rsid w:val="009955D7"/>
    <w:rsid w:val="009A298C"/>
    <w:rsid w:val="009E3754"/>
    <w:rsid w:val="00A24CEF"/>
    <w:rsid w:val="00A27E74"/>
    <w:rsid w:val="00A75D5C"/>
    <w:rsid w:val="00A91491"/>
    <w:rsid w:val="00AA6455"/>
    <w:rsid w:val="00AB5F25"/>
    <w:rsid w:val="00B51233"/>
    <w:rsid w:val="00B54FDE"/>
    <w:rsid w:val="00C20815"/>
    <w:rsid w:val="00C656C3"/>
    <w:rsid w:val="00C9434D"/>
    <w:rsid w:val="00D333AA"/>
    <w:rsid w:val="00D525B9"/>
    <w:rsid w:val="00DA497E"/>
    <w:rsid w:val="00DD33DE"/>
    <w:rsid w:val="00DD65E7"/>
    <w:rsid w:val="00EB1612"/>
    <w:rsid w:val="00FB2272"/>
    <w:rsid w:val="00FB7FE4"/>
    <w:rsid w:val="0CF67F09"/>
    <w:rsid w:val="0D310C4A"/>
    <w:rsid w:val="10F33E86"/>
    <w:rsid w:val="1293489D"/>
    <w:rsid w:val="15A2397F"/>
    <w:rsid w:val="1F382474"/>
    <w:rsid w:val="20FA0481"/>
    <w:rsid w:val="24DD5F2D"/>
    <w:rsid w:val="2C662A5F"/>
    <w:rsid w:val="30BB4CCE"/>
    <w:rsid w:val="314C4FAC"/>
    <w:rsid w:val="336D2B40"/>
    <w:rsid w:val="359D12B8"/>
    <w:rsid w:val="3812709D"/>
    <w:rsid w:val="387C5588"/>
    <w:rsid w:val="3D600541"/>
    <w:rsid w:val="3E5654F1"/>
    <w:rsid w:val="3FC52DB6"/>
    <w:rsid w:val="417B5097"/>
    <w:rsid w:val="43373769"/>
    <w:rsid w:val="4A8C6BA8"/>
    <w:rsid w:val="4B923016"/>
    <w:rsid w:val="501F24EE"/>
    <w:rsid w:val="59DC4827"/>
    <w:rsid w:val="5BB00D25"/>
    <w:rsid w:val="5C7D08D6"/>
    <w:rsid w:val="5C90049E"/>
    <w:rsid w:val="5CF95505"/>
    <w:rsid w:val="5E2313AA"/>
    <w:rsid w:val="61BA0CE9"/>
    <w:rsid w:val="651953B1"/>
    <w:rsid w:val="6631054B"/>
    <w:rsid w:val="6C805AE8"/>
    <w:rsid w:val="6EA77C68"/>
    <w:rsid w:val="735A3F26"/>
    <w:rsid w:val="756E1F54"/>
    <w:rsid w:val="76F66B90"/>
    <w:rsid w:val="7A036DA9"/>
    <w:rsid w:val="7E716F18"/>
    <w:rsid w:val="7FDF7E41"/>
    <w:rsid w:val="7FEA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D8C5FF5"/>
  <w15:docId w15:val="{24F23C82-04BB-4853-96C0-BFC7603A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550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50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5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50DA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1"/>
    <w:uiPriority w:val="39"/>
    <w:rsid w:val="00C20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2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81\AppData\Roaming\kingsoft\office6\templates\download\b719b4d3-618d-41b2-a1c9-3693ab037077\&#31616;&#32422;&#20010;&#20154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C79079D-F285-4B7B-9137-E76CF46A0E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简约个人简历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长风不入怀</dc:creator>
  <cp:lastModifiedBy>路岩 李</cp:lastModifiedBy>
  <cp:revision>2</cp:revision>
  <cp:lastPrinted>2024-10-08T13:41:00Z</cp:lastPrinted>
  <dcterms:created xsi:type="dcterms:W3CDTF">2025-02-24T11:55:00Z</dcterms:created>
  <dcterms:modified xsi:type="dcterms:W3CDTF">2025-02-24T11:55:00Z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1.0_0ou9Ba3siiUzPSPoLHeWf4P9Rq6g+PntGzHRkANsM5kGbof21S+P8ci/dx78MsZPPdy51BRiCG5bS3cwdByb1w==</vt:lpwstr>
  </property>
  <property fmtid="{D5CDD505-2E9C-101B-9397-08002B2CF9AE}" pid="3" name="KSOTemplateUUID">
    <vt:lpwstr>v1.0_mb_LUrV9v7ISyMZFQ5WCGkWwA==</vt:lpwstr>
  </property>
  <property fmtid="{D5CDD505-2E9C-101B-9397-08002B2CF9AE}" pid="4" name="ICV">
    <vt:lpwstr>EF2D706C8BC7450CAA59389920E74E13</vt:lpwstr>
  </property>
  <property fmtid="{D5CDD505-2E9C-101B-9397-08002B2CF9AE}" pid="5" name="KSOProductBuildVer">
    <vt:lpwstr>2052-11.1.0.12358</vt:lpwstr>
  </property>
  <property fmtid="{D5CDD505-2E9C-101B-9397-08002B2CF9AE}" pid="6" name="commondata">
    <vt:lpwstr>eyJjb3VudCI6MiwiaGRpZCI6IjRiZTM2ZmNkZmFjN2VhYjAyNTlkNGU1MmI2MzNmNTQ2IiwidXNlckNvdW50IjoyfQ==</vt:lpwstr>
  </property>
</Properties>
</file>